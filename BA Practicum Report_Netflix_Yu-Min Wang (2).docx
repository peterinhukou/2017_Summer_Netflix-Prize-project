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rsidR="005C3581" w:rsidRPr="008B5277" w:rsidRDefault="005C3581" w:rsidP="00C6554A">
      <w:pPr>
        <w:pStyle w:val="Photo"/>
      </w:pPr>
    </w:p>
    <w:bookmarkEnd w:id="0"/>
    <w:bookmarkEnd w:id="1"/>
    <w:bookmarkEnd w:id="2"/>
    <w:bookmarkEnd w:id="3"/>
    <w:bookmarkEnd w:id="4"/>
    <w:p w:rsidR="00C6554A" w:rsidRDefault="002D49EF" w:rsidP="00C6554A">
      <w:pPr>
        <w:pStyle w:val="Title"/>
      </w:pPr>
      <w:r>
        <w:t>BA Practi</w:t>
      </w:r>
      <w:r w:rsidR="004714E4">
        <w:t>c</w:t>
      </w:r>
      <w:r>
        <w:t>um</w:t>
      </w:r>
    </w:p>
    <w:p w:rsidR="00C6554A" w:rsidRPr="00D5413C" w:rsidRDefault="002D49EF" w:rsidP="00C6554A">
      <w:pPr>
        <w:pStyle w:val="Subtitle"/>
      </w:pPr>
      <w:r>
        <w:t>Netflix Prize project</w:t>
      </w:r>
    </w:p>
    <w:p w:rsidR="00AE3C47" w:rsidRDefault="002D49EF" w:rsidP="00C6554A">
      <w:pPr>
        <w:pStyle w:val="ContactInfo"/>
      </w:pPr>
      <w:r>
        <w:t>YU-MIN WANG | B</w:t>
      </w:r>
      <w:r w:rsidR="00C245BC">
        <w:t xml:space="preserve">UAN 6390 </w:t>
      </w:r>
      <w:r w:rsidR="00C6554A">
        <w:t>|</w:t>
      </w:r>
      <w:r w:rsidR="00C6554A" w:rsidRPr="00D5413C">
        <w:t xml:space="preserve"> </w:t>
      </w:r>
      <w:r>
        <w:t>Aug. 4, 2017</w:t>
      </w:r>
    </w:p>
    <w:p w:rsidR="00AE3C47" w:rsidRDefault="00AE3C47" w:rsidP="00C6554A">
      <w:pPr>
        <w:pStyle w:val="ContactInfo"/>
      </w:pPr>
    </w:p>
    <w:p w:rsidR="00AE3C47" w:rsidRDefault="00AE3C47" w:rsidP="00C6554A">
      <w:pPr>
        <w:pStyle w:val="ContactInfo"/>
      </w:pPr>
    </w:p>
    <w:p w:rsidR="00AE3C47" w:rsidRDefault="00AE3C47" w:rsidP="00C6554A">
      <w:pPr>
        <w:pStyle w:val="ContactInfo"/>
      </w:pPr>
    </w:p>
    <w:p w:rsidR="00AE3C47" w:rsidRDefault="00AE3C47" w:rsidP="00C6554A">
      <w:pPr>
        <w:pStyle w:val="ContactInfo"/>
      </w:pPr>
    </w:p>
    <w:p w:rsidR="00AE3C47" w:rsidRDefault="00AE3C47" w:rsidP="00C6554A">
      <w:pPr>
        <w:pStyle w:val="ContactInfo"/>
      </w:pPr>
    </w:p>
    <w:p w:rsidR="007721A6" w:rsidRDefault="007721A6" w:rsidP="00C6554A">
      <w:pPr>
        <w:pStyle w:val="ContactInfo"/>
      </w:pPr>
    </w:p>
    <w:p w:rsidR="007721A6" w:rsidRDefault="007721A6" w:rsidP="00C6554A">
      <w:pPr>
        <w:pStyle w:val="ContactInfo"/>
      </w:pPr>
    </w:p>
    <w:p w:rsidR="00AE3C47" w:rsidRDefault="00AE3C47" w:rsidP="00C6554A">
      <w:pPr>
        <w:pStyle w:val="ContactInfo"/>
      </w:pPr>
    </w:p>
    <w:p w:rsidR="007721A6" w:rsidRDefault="007721A6" w:rsidP="00C6554A">
      <w:pPr>
        <w:pStyle w:val="ContactInfo"/>
      </w:pPr>
    </w:p>
    <w:p w:rsidR="00AE3C47" w:rsidRDefault="00AE3C47" w:rsidP="00C6554A">
      <w:pPr>
        <w:pStyle w:val="ContactInfo"/>
      </w:pPr>
    </w:p>
    <w:p w:rsidR="00AE3C47" w:rsidRDefault="00AE3C47" w:rsidP="00C6554A">
      <w:pPr>
        <w:pStyle w:val="ContactInfo"/>
      </w:pPr>
    </w:p>
    <w:p w:rsidR="00AE3C47" w:rsidRDefault="00AE3C47" w:rsidP="00C6554A">
      <w:pPr>
        <w:pStyle w:val="ContactInfo"/>
      </w:pPr>
    </w:p>
    <w:p w:rsidR="00AE3C47" w:rsidRDefault="007721A6" w:rsidP="007721A6">
      <w:pPr>
        <w:pStyle w:val="Heading2"/>
        <w:jc w:val="center"/>
      </w:pPr>
      <w:r>
        <w:t>CONTENTS</w:t>
      </w:r>
    </w:p>
    <w:p w:rsidR="00AE3C47" w:rsidRDefault="00AE3C47" w:rsidP="00C6554A">
      <w:pPr>
        <w:pStyle w:val="ContactInfo"/>
      </w:pPr>
    </w:p>
    <w:p w:rsidR="00AE3C47" w:rsidRDefault="007721A6" w:rsidP="007721A6">
      <w:pPr>
        <w:pStyle w:val="ContactInfo"/>
        <w:jc w:val="left"/>
      </w:pPr>
      <w:r>
        <w:t xml:space="preserve">                                                             </w:t>
      </w:r>
      <w:hyperlink w:anchor="_Data_Description" w:history="1">
        <w:r w:rsidR="00AE3C47" w:rsidRPr="007721A6">
          <w:rPr>
            <w:rStyle w:val="Hyperlink"/>
          </w:rPr>
          <w:t>Data Descriptio</w:t>
        </w:r>
        <w:r w:rsidRPr="007721A6">
          <w:rPr>
            <w:rStyle w:val="Hyperlink"/>
          </w:rPr>
          <w:t>n</w:t>
        </w:r>
      </w:hyperlink>
    </w:p>
    <w:p w:rsidR="00AE3C47" w:rsidRDefault="007721A6" w:rsidP="007721A6">
      <w:pPr>
        <w:pStyle w:val="ContactInfo"/>
        <w:jc w:val="left"/>
      </w:pPr>
      <w:r>
        <w:t xml:space="preserve">                                                             </w:t>
      </w:r>
      <w:hyperlink w:anchor="_Project_Goal" w:history="1">
        <w:r w:rsidR="00AE3C47" w:rsidRPr="00AE3C47">
          <w:rPr>
            <w:rStyle w:val="Hyperlink"/>
          </w:rPr>
          <w:t>Project Goal</w:t>
        </w:r>
      </w:hyperlink>
    </w:p>
    <w:p w:rsidR="00AE3C47" w:rsidRDefault="007721A6" w:rsidP="007721A6">
      <w:pPr>
        <w:pStyle w:val="ContactInfo"/>
        <w:jc w:val="left"/>
      </w:pPr>
      <w:r>
        <w:t xml:space="preserve">                                                             </w:t>
      </w:r>
      <w:hyperlink w:anchor="_Implementation_Procedure" w:history="1">
        <w:r w:rsidR="00AE3C47" w:rsidRPr="00AE3C47">
          <w:rPr>
            <w:rStyle w:val="Hyperlink"/>
          </w:rPr>
          <w:t>Implementation Procedure</w:t>
        </w:r>
      </w:hyperlink>
    </w:p>
    <w:p w:rsidR="00AE3C47" w:rsidRDefault="007721A6" w:rsidP="007721A6">
      <w:pPr>
        <w:pStyle w:val="ContactInfo"/>
        <w:jc w:val="left"/>
      </w:pPr>
      <w:r>
        <w:t xml:space="preserve">                                                             </w:t>
      </w:r>
      <w:hyperlink w:anchor="_Challenges_and_Solutions" w:history="1">
        <w:r w:rsidR="00AE3C47" w:rsidRPr="00AE3C47">
          <w:rPr>
            <w:rStyle w:val="Hyperlink"/>
          </w:rPr>
          <w:t>Challenges and Solutions</w:t>
        </w:r>
      </w:hyperlink>
    </w:p>
    <w:p w:rsidR="00AE3C47" w:rsidRDefault="007721A6" w:rsidP="007721A6">
      <w:pPr>
        <w:pStyle w:val="ContactInfo"/>
        <w:jc w:val="left"/>
      </w:pPr>
      <w:r>
        <w:t xml:space="preserve">                                                             </w:t>
      </w:r>
      <w:hyperlink w:anchor="_Codes_and_Results" w:history="1">
        <w:r w:rsidR="00AE3C47" w:rsidRPr="00AE3C47">
          <w:rPr>
            <w:rStyle w:val="Hyperlink"/>
          </w:rPr>
          <w:t>Codes and Results</w:t>
        </w:r>
      </w:hyperlink>
    </w:p>
    <w:p w:rsidR="00AE3C47" w:rsidRDefault="007721A6" w:rsidP="007721A6">
      <w:pPr>
        <w:pStyle w:val="ContactInfo"/>
        <w:jc w:val="left"/>
      </w:pPr>
      <w:r>
        <w:t xml:space="preserve">                                                             </w:t>
      </w:r>
      <w:hyperlink w:anchor="_Findings" w:history="1">
        <w:r w:rsidR="00AE3C47" w:rsidRPr="00AE3C47">
          <w:rPr>
            <w:rStyle w:val="Hyperlink"/>
          </w:rPr>
          <w:t>Findings</w:t>
        </w:r>
      </w:hyperlink>
    </w:p>
    <w:p w:rsidR="00C6554A" w:rsidRDefault="007721A6" w:rsidP="007721A6">
      <w:pPr>
        <w:pStyle w:val="ContactInfo"/>
        <w:jc w:val="left"/>
      </w:pPr>
      <w:r>
        <w:t xml:space="preserve">                                                             </w:t>
      </w:r>
      <w:hyperlink w:anchor="_Appendix" w:history="1">
        <w:r w:rsidR="00AE3C47" w:rsidRPr="002637DF">
          <w:rPr>
            <w:rStyle w:val="Hyperlink"/>
          </w:rPr>
          <w:t>Appendix</w:t>
        </w:r>
      </w:hyperlink>
      <w:r w:rsidR="00C6554A">
        <w:br w:type="page"/>
      </w:r>
    </w:p>
    <w:p w:rsidR="00C6554A" w:rsidRPr="000B76F1" w:rsidRDefault="00007753" w:rsidP="000B76F1">
      <w:pPr>
        <w:pStyle w:val="Heading1"/>
      </w:pPr>
      <w:bookmarkStart w:id="5" w:name="_Data_Description"/>
      <w:bookmarkEnd w:id="5"/>
      <w:r w:rsidRPr="000B76F1">
        <w:lastRenderedPageBreak/>
        <w:t>Data</w:t>
      </w:r>
      <w:r w:rsidR="00475B47" w:rsidRPr="000B76F1">
        <w:t xml:space="preserve"> Description</w:t>
      </w:r>
    </w:p>
    <w:p w:rsidR="00007753" w:rsidRDefault="002204C0" w:rsidP="00475B47">
      <w:r>
        <w:t>For training, t</w:t>
      </w:r>
      <w:r w:rsidR="00475B47">
        <w:t>he project offers 17770 text files which represent user’s ratings for ea</w:t>
      </w:r>
      <w:r w:rsidR="00976FB3">
        <w:t>ch movie from ID 0</w:t>
      </w:r>
      <w:r w:rsidR="00007753">
        <w:t xml:space="preserve">1 to </w:t>
      </w:r>
      <w:r w:rsidR="00976FB3">
        <w:t xml:space="preserve">ID </w:t>
      </w:r>
      <w:r w:rsidR="00007753">
        <w:t>17770. Below is the file format o</w:t>
      </w:r>
      <w:r w:rsidR="00976FB3">
        <w:t xml:space="preserve">f mv_0000001 which contains </w:t>
      </w:r>
      <w:r w:rsidR="00007753">
        <w:t xml:space="preserve">user’s ratings on movie 01. </w:t>
      </w:r>
    </w:p>
    <w:p w:rsidR="00007753" w:rsidRDefault="00007753" w:rsidP="00475B47">
      <w:r>
        <w:t xml:space="preserve">Each file contains 4 kinds of information : </w:t>
      </w:r>
    </w:p>
    <w:p w:rsidR="00007753" w:rsidRDefault="00007753" w:rsidP="00007753">
      <w:pPr>
        <w:pStyle w:val="ListParagraph"/>
        <w:numPr>
          <w:ilvl w:val="0"/>
          <w:numId w:val="16"/>
        </w:numPr>
      </w:pPr>
      <w:r>
        <w:t>Movie ID: indicated by “1:” in the first row</w:t>
      </w:r>
    </w:p>
    <w:p w:rsidR="00007753" w:rsidRDefault="00007753" w:rsidP="00007753">
      <w:pPr>
        <w:pStyle w:val="ListParagraph"/>
        <w:numPr>
          <w:ilvl w:val="0"/>
          <w:numId w:val="16"/>
        </w:numPr>
      </w:pPr>
      <w:r>
        <w:t>User ID : “1488844” in the 2</w:t>
      </w:r>
      <w:r w:rsidRPr="00007753">
        <w:rPr>
          <w:vertAlign w:val="superscript"/>
        </w:rPr>
        <w:t>nd</w:t>
      </w:r>
      <w:r>
        <w:t xml:space="preserve"> row</w:t>
      </w:r>
    </w:p>
    <w:p w:rsidR="00007753" w:rsidRDefault="00007753" w:rsidP="00007753">
      <w:pPr>
        <w:pStyle w:val="ListParagraph"/>
        <w:numPr>
          <w:ilvl w:val="0"/>
          <w:numId w:val="16"/>
        </w:numPr>
      </w:pPr>
      <w:r>
        <w:t>Rating : “3” in the 2</w:t>
      </w:r>
      <w:r w:rsidRPr="00007753">
        <w:rPr>
          <w:vertAlign w:val="superscript"/>
        </w:rPr>
        <w:t>nd</w:t>
      </w:r>
      <w:r>
        <w:t xml:space="preserve"> row</w:t>
      </w:r>
    </w:p>
    <w:p w:rsidR="00007753" w:rsidRDefault="00007753" w:rsidP="00007753">
      <w:pPr>
        <w:pStyle w:val="ListParagraph"/>
        <w:numPr>
          <w:ilvl w:val="0"/>
          <w:numId w:val="16"/>
        </w:numPr>
      </w:pPr>
      <w:r>
        <w:t>Date : “2005-09-06” in the 2</w:t>
      </w:r>
      <w:r w:rsidRPr="00007753">
        <w:rPr>
          <w:vertAlign w:val="superscript"/>
        </w:rPr>
        <w:t>nd</w:t>
      </w:r>
      <w:r>
        <w:t xml:space="preserve"> row</w:t>
      </w:r>
    </w:p>
    <w:p w:rsidR="00007753" w:rsidRDefault="00007753" w:rsidP="00475B47">
      <w:r>
        <w:rPr>
          <w:noProof/>
        </w:rPr>
        <w:drawing>
          <wp:inline distT="0" distB="0" distL="0" distR="0">
            <wp:extent cx="5486400" cy="429323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 text.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293235"/>
                    </a:xfrm>
                    <a:prstGeom prst="rect">
                      <a:avLst/>
                    </a:prstGeom>
                  </pic:spPr>
                </pic:pic>
              </a:graphicData>
            </a:graphic>
          </wp:inline>
        </w:drawing>
      </w:r>
    </w:p>
    <w:p w:rsidR="005F269E" w:rsidRDefault="005F269E" w:rsidP="005F269E"/>
    <w:p w:rsidR="005F269E" w:rsidRDefault="005F269E" w:rsidP="005F269E">
      <w:r>
        <w:t xml:space="preserve">Be noted that user IDs are not continuous integers. Unlike movie ID which is continuous integer from 01 to 17770, user IDs have gap between IDs because not every user made ratings. </w:t>
      </w:r>
    </w:p>
    <w:p w:rsidR="005F269E" w:rsidRDefault="005F269E" w:rsidP="005F269E">
      <w:r>
        <w:t xml:space="preserve">Ratings are integers from 1 to 5. </w:t>
      </w:r>
    </w:p>
    <w:p w:rsidR="002204C0" w:rsidRDefault="002204C0" w:rsidP="005F269E">
      <w:r>
        <w:lastRenderedPageBreak/>
        <w:t xml:space="preserve">For probe, the project offers a file “probe.txt” which is 10GB size with format like below. It contains 1.4 million lines in which “1:” means movieID 1 and the line with no colon is user ID.  </w:t>
      </w:r>
    </w:p>
    <w:p w:rsidR="002204C0" w:rsidRDefault="002204C0" w:rsidP="005F269E">
      <w:r>
        <w:rPr>
          <w:noProof/>
        </w:rPr>
        <w:drawing>
          <wp:inline distT="0" distB="0" distL="0" distR="0">
            <wp:extent cx="5486400" cy="3486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be txt-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486150"/>
                    </a:xfrm>
                    <a:prstGeom prst="rect">
                      <a:avLst/>
                    </a:prstGeom>
                  </pic:spPr>
                </pic:pic>
              </a:graphicData>
            </a:graphic>
          </wp:inline>
        </w:drawing>
      </w:r>
    </w:p>
    <w:p w:rsidR="002204C0" w:rsidRDefault="00384F53" w:rsidP="005F269E">
      <w:r>
        <w:t xml:space="preserve">The input methods for probe file and for training file are different.   </w:t>
      </w:r>
    </w:p>
    <w:p w:rsidR="005F269E" w:rsidRPr="000B76F1" w:rsidRDefault="00966390" w:rsidP="000B76F1">
      <w:pPr>
        <w:pStyle w:val="Heading1"/>
      </w:pPr>
      <w:bookmarkStart w:id="6" w:name="_Project_Goal"/>
      <w:bookmarkEnd w:id="6"/>
      <w:r w:rsidRPr="000B76F1">
        <w:t>Project Goal</w:t>
      </w:r>
    </w:p>
    <w:p w:rsidR="00384F53" w:rsidRDefault="005F269E" w:rsidP="005F269E">
      <w:r>
        <w:t xml:space="preserve">Develop a recommendation model </w:t>
      </w:r>
      <w:r w:rsidR="008842B8">
        <w:t>and make</w:t>
      </w:r>
      <w:r>
        <w:t xml:space="preserve"> </w:t>
      </w:r>
      <w:r w:rsidR="00384F53">
        <w:t xml:space="preserve">prediction based on these 17770 </w:t>
      </w:r>
      <w:r>
        <w:t>files.</w:t>
      </w:r>
    </w:p>
    <w:p w:rsidR="00384F53" w:rsidRDefault="00384F53" w:rsidP="005F269E"/>
    <w:p w:rsidR="00384F53" w:rsidRDefault="00384F53" w:rsidP="005F269E"/>
    <w:p w:rsidR="00384F53" w:rsidRDefault="00384F53" w:rsidP="005F269E"/>
    <w:p w:rsidR="00384F53" w:rsidRDefault="00384F53" w:rsidP="005F269E"/>
    <w:p w:rsidR="00384F53" w:rsidRDefault="00384F53" w:rsidP="005F269E"/>
    <w:p w:rsidR="005F269E" w:rsidRDefault="005F269E" w:rsidP="005F269E">
      <w:r>
        <w:t xml:space="preserve"> </w:t>
      </w:r>
    </w:p>
    <w:p w:rsidR="005F269E" w:rsidRPr="000B76F1" w:rsidRDefault="005D1FFC" w:rsidP="000B76F1">
      <w:pPr>
        <w:pStyle w:val="Heading1"/>
      </w:pPr>
      <w:bookmarkStart w:id="7" w:name="_Implementation_Procedure"/>
      <w:bookmarkEnd w:id="7"/>
      <w:r w:rsidRPr="000B76F1">
        <w:lastRenderedPageBreak/>
        <w:t>Implementation</w:t>
      </w:r>
      <w:r w:rsidR="005F269E" w:rsidRPr="000B76F1">
        <w:t xml:space="preserve"> Procedure</w:t>
      </w:r>
    </w:p>
    <w:p w:rsidR="00205867" w:rsidRDefault="00205867" w:rsidP="00205867">
      <w:r>
        <w:rPr>
          <w:noProof/>
        </w:rPr>
        <mc:AlternateContent>
          <mc:Choice Requires="wps">
            <w:drawing>
              <wp:anchor distT="0" distB="0" distL="114300" distR="114300" simplePos="0" relativeHeight="251663360" behindDoc="0" locked="0" layoutInCell="1" allowOverlap="1" wp14:anchorId="4692A279" wp14:editId="026FE6A9">
                <wp:simplePos x="0" y="0"/>
                <wp:positionH relativeFrom="margin">
                  <wp:posOffset>1677839</wp:posOffset>
                </wp:positionH>
                <wp:positionV relativeFrom="paragraph">
                  <wp:posOffset>141150</wp:posOffset>
                </wp:positionV>
                <wp:extent cx="2406650" cy="414068"/>
                <wp:effectExtent l="0" t="0" r="12700" b="24130"/>
                <wp:wrapNone/>
                <wp:docPr id="6" name="Rectangle 6"/>
                <wp:cNvGraphicFramePr/>
                <a:graphic xmlns:a="http://schemas.openxmlformats.org/drawingml/2006/main">
                  <a:graphicData uri="http://schemas.microsoft.com/office/word/2010/wordprocessingShape">
                    <wps:wsp>
                      <wps:cNvSpPr/>
                      <wps:spPr>
                        <a:xfrm>
                          <a:off x="0" y="0"/>
                          <a:ext cx="2406650" cy="414068"/>
                        </a:xfrm>
                        <a:prstGeom prst="rect">
                          <a:avLst/>
                        </a:prstGeom>
                        <a:solidFill>
                          <a:srgbClr val="EA157A">
                            <a:lumMod val="20000"/>
                            <a:lumOff val="80000"/>
                          </a:srgbClr>
                        </a:solidFill>
                        <a:ln w="25400" cap="flat" cmpd="sng" algn="ctr">
                          <a:solidFill>
                            <a:srgbClr val="1AB39F"/>
                          </a:solidFill>
                          <a:prstDash val="solid"/>
                        </a:ln>
                        <a:effectLst/>
                      </wps:spPr>
                      <wps:txbx>
                        <w:txbxContent>
                          <w:p w:rsidR="00205867" w:rsidRDefault="00205867" w:rsidP="00D337EC">
                            <w:pPr>
                              <w:spacing w:before="0"/>
                              <w:jc w:val="center"/>
                            </w:pPr>
                            <w:r>
                              <w:t>AWK</w:t>
                            </w:r>
                            <w:r w:rsidR="004008C3">
                              <w:t xml:space="preserve"> in</w:t>
                            </w:r>
                            <w:r>
                              <w:t xml:space="preserve"> Cygwin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A279" id="Rectangle 6" o:spid="_x0000_s1026" style="position:absolute;margin-left:132.1pt;margin-top:11.1pt;width:189.5pt;height:3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" fillcolor="#fbd0e4" strokecolor="#1ab39f" strokeweight="2pt">
                <v:textbox>
                  <w:txbxContent>
                    <w:p w:rsidR="00205867" w:rsidRDefault="00205867" w:rsidP="00D337EC">
                      <w:pPr>
                        <w:spacing w:before="0"/>
                        <w:jc w:val="center"/>
                      </w:pPr>
                      <w:r>
                        <w:t>AWK</w:t>
                      </w:r>
                      <w:r w:rsidR="004008C3">
                        <w:t xml:space="preserve"> in</w:t>
                      </w:r>
                      <w:r>
                        <w:t xml:space="preserve"> Cygwin  </w:t>
                      </w:r>
                    </w:p>
                  </w:txbxContent>
                </v:textbox>
                <w10:wrap anchorx="margin"/>
              </v:rect>
            </w:pict>
          </mc:Fallback>
        </mc:AlternateContent>
      </w:r>
    </w:p>
    <w:p w:rsidR="00205867" w:rsidRDefault="00AF531C">
      <w:r>
        <w:rPr>
          <w:noProof/>
        </w:rPr>
        <mc:AlternateContent>
          <mc:Choice Requires="wps">
            <w:drawing>
              <wp:anchor distT="0" distB="0" distL="114300" distR="114300" simplePos="0" relativeHeight="251664384" behindDoc="0" locked="0" layoutInCell="1" allowOverlap="1" wp14:anchorId="5A113CD2" wp14:editId="625734D4">
                <wp:simplePos x="0" y="0"/>
                <wp:positionH relativeFrom="margin">
                  <wp:posOffset>1676400</wp:posOffset>
                </wp:positionH>
                <wp:positionV relativeFrom="paragraph">
                  <wp:posOffset>80646</wp:posOffset>
                </wp:positionV>
                <wp:extent cx="2406650" cy="4572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2406650" cy="457200"/>
                        </a:xfrm>
                        <a:prstGeom prst="rect">
                          <a:avLst/>
                        </a:prstGeom>
                        <a:solidFill>
                          <a:srgbClr val="00ADDC">
                            <a:lumMod val="20000"/>
                            <a:lumOff val="80000"/>
                          </a:srgbClr>
                        </a:solidFill>
                        <a:ln w="25400" cap="flat" cmpd="sng" algn="ctr">
                          <a:solidFill>
                            <a:srgbClr val="1AB39F"/>
                          </a:solidFill>
                          <a:prstDash val="solid"/>
                        </a:ln>
                        <a:effectLst/>
                      </wps:spPr>
                      <wps:txbx>
                        <w:txbxContent>
                          <w:p w:rsidR="00205867" w:rsidRDefault="00205867" w:rsidP="004714E4">
                            <w:pPr>
                              <w:spacing w:before="0" w:line="240" w:lineRule="auto"/>
                              <w:jc w:val="center"/>
                            </w:pPr>
                            <w:r>
                              <w:t xml:space="preserve">To aggregate all 17770 files into a pool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13CD2" id="Rectangle 5" o:spid="_x0000_s1027" style="position:absolute;margin-left:132pt;margin-top:6.35pt;width:189.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" fillcolor="#c5f3ff" strokecolor="#1ab39f" strokeweight="2pt">
                <v:textbox>
                  <w:txbxContent>
                    <w:p w:rsidR="00205867" w:rsidRDefault="00205867" w:rsidP="004714E4">
                      <w:pPr>
                        <w:spacing w:before="0" w:line="240" w:lineRule="auto"/>
                        <w:jc w:val="center"/>
                      </w:pPr>
                      <w:r>
                        <w:t xml:space="preserve">To aggregate all 17770 files into a pool file  </w:t>
                      </w:r>
                    </w:p>
                  </w:txbxContent>
                </v:textbox>
                <w10:wrap anchorx="margin"/>
              </v:rect>
            </w:pict>
          </mc:Fallback>
        </mc:AlternateContent>
      </w:r>
    </w:p>
    <w:p w:rsidR="00205867" w:rsidRDefault="00D83069">
      <w:r>
        <w:rPr>
          <w:noProof/>
        </w:rPr>
        <mc:AlternateContent>
          <mc:Choice Requires="wps">
            <w:drawing>
              <wp:anchor distT="0" distB="0" distL="114300" distR="114300" simplePos="0" relativeHeight="251695104" behindDoc="0" locked="0" layoutInCell="1" allowOverlap="1">
                <wp:simplePos x="0" y="0"/>
                <wp:positionH relativeFrom="column">
                  <wp:posOffset>2847975</wp:posOffset>
                </wp:positionH>
                <wp:positionV relativeFrom="paragraph">
                  <wp:posOffset>229235</wp:posOffset>
                </wp:positionV>
                <wp:extent cx="9525" cy="56197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BC4F92" id="_x0000_t32" coordsize="21600,21600" o:spt="32" o:oned="t" path="m,l21600,21600e" filled="f">
                <v:path arrowok="t" fillok="f" o:connecttype="none"/>
                <o:lock v:ext="edit" shapetype="t"/>
              </v:shapetype>
              <v:shape id="Straight Arrow Connector 33" o:spid="_x0000_s1026" type="#_x0000_t32" style="position:absolute;margin-left:224.25pt;margin-top:18.05pt;width:.75pt;height:44.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" strokecolor="#0097ae [3044]">
                <v:stroke endarrow="block"/>
              </v:shape>
            </w:pict>
          </mc:Fallback>
        </mc:AlternateContent>
      </w:r>
    </w:p>
    <w:p w:rsidR="00D83069" w:rsidRDefault="00D83069" w:rsidP="00205867"/>
    <w:p w:rsidR="00205867" w:rsidRDefault="00205867" w:rsidP="00205867">
      <w:r>
        <w:rPr>
          <w:noProof/>
        </w:rPr>
        <mc:AlternateContent>
          <mc:Choice Requires="wps">
            <w:drawing>
              <wp:anchor distT="0" distB="0" distL="114300" distR="114300" simplePos="0" relativeHeight="251666432" behindDoc="0" locked="0" layoutInCell="1" allowOverlap="1" wp14:anchorId="121B4EDA" wp14:editId="3CACBB7D">
                <wp:simplePos x="0" y="0"/>
                <wp:positionH relativeFrom="margin">
                  <wp:posOffset>1677838</wp:posOffset>
                </wp:positionH>
                <wp:positionV relativeFrom="paragraph">
                  <wp:posOffset>139077</wp:posOffset>
                </wp:positionV>
                <wp:extent cx="2406650" cy="414068"/>
                <wp:effectExtent l="0" t="0" r="12700" b="24130"/>
                <wp:wrapNone/>
                <wp:docPr id="2" name="Rectangle 2"/>
                <wp:cNvGraphicFramePr/>
                <a:graphic xmlns:a="http://schemas.openxmlformats.org/drawingml/2006/main">
                  <a:graphicData uri="http://schemas.microsoft.com/office/word/2010/wordprocessingShape">
                    <wps:wsp>
                      <wps:cNvSpPr/>
                      <wps:spPr>
                        <a:xfrm>
                          <a:off x="0" y="0"/>
                          <a:ext cx="2406650" cy="414068"/>
                        </a:xfrm>
                        <a:prstGeom prst="rect">
                          <a:avLst/>
                        </a:prstGeom>
                        <a:solidFill>
                          <a:srgbClr val="EA157A">
                            <a:lumMod val="20000"/>
                            <a:lumOff val="80000"/>
                          </a:srgbClr>
                        </a:solidFill>
                        <a:ln w="25400" cap="flat" cmpd="sng" algn="ctr">
                          <a:solidFill>
                            <a:srgbClr val="1AB39F"/>
                          </a:solidFill>
                          <a:prstDash val="solid"/>
                        </a:ln>
                        <a:effectLst/>
                      </wps:spPr>
                      <wps:txbx>
                        <w:txbxContent>
                          <w:p w:rsidR="00205867" w:rsidRDefault="00205867" w:rsidP="00D337EC">
                            <w:pPr>
                              <w:spacing w:before="0"/>
                              <w:jc w:val="center"/>
                            </w:pPr>
                            <w:r>
                              <w:t>AWK</w:t>
                            </w:r>
                            <w:r w:rsidR="004008C3">
                              <w:t xml:space="preserve"> in</w:t>
                            </w:r>
                            <w:r>
                              <w:t xml:space="preserve"> Cygwin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4EDA" id="Rectangle 2" o:spid="_x0000_s1028" style="position:absolute;margin-left:132.1pt;margin-top:10.95pt;width:189.5pt;height:3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" fillcolor="#fbd0e4" strokecolor="#1ab39f" strokeweight="2pt">
                <v:textbox>
                  <w:txbxContent>
                    <w:p w:rsidR="00205867" w:rsidRDefault="00205867" w:rsidP="00D337EC">
                      <w:pPr>
                        <w:spacing w:before="0"/>
                        <w:jc w:val="center"/>
                      </w:pPr>
                      <w:r>
                        <w:t>AWK</w:t>
                      </w:r>
                      <w:r w:rsidR="004008C3">
                        <w:t xml:space="preserve"> in</w:t>
                      </w:r>
                      <w:r>
                        <w:t xml:space="preserve"> Cygwin  </w:t>
                      </w:r>
                    </w:p>
                  </w:txbxContent>
                </v:textbox>
                <w10:wrap anchorx="margin"/>
              </v:rect>
            </w:pict>
          </mc:Fallback>
        </mc:AlternateContent>
      </w:r>
    </w:p>
    <w:p w:rsidR="00205867" w:rsidRDefault="00205867">
      <w:r>
        <w:rPr>
          <w:noProof/>
        </w:rPr>
        <mc:AlternateContent>
          <mc:Choice Requires="wps">
            <w:drawing>
              <wp:anchor distT="0" distB="0" distL="114300" distR="114300" simplePos="0" relativeHeight="251667456" behindDoc="0" locked="0" layoutInCell="1" allowOverlap="1" wp14:anchorId="6A372A4E" wp14:editId="615EEF9D">
                <wp:simplePos x="0" y="0"/>
                <wp:positionH relativeFrom="margin">
                  <wp:posOffset>1676400</wp:posOffset>
                </wp:positionH>
                <wp:positionV relativeFrom="paragraph">
                  <wp:posOffset>98425</wp:posOffset>
                </wp:positionV>
                <wp:extent cx="2406770" cy="447675"/>
                <wp:effectExtent l="0" t="0" r="12700" b="28575"/>
                <wp:wrapNone/>
                <wp:docPr id="4" name="Rectangle 4"/>
                <wp:cNvGraphicFramePr/>
                <a:graphic xmlns:a="http://schemas.openxmlformats.org/drawingml/2006/main">
                  <a:graphicData uri="http://schemas.microsoft.com/office/word/2010/wordprocessingShape">
                    <wps:wsp>
                      <wps:cNvSpPr/>
                      <wps:spPr>
                        <a:xfrm>
                          <a:off x="0" y="0"/>
                          <a:ext cx="2406770" cy="447675"/>
                        </a:xfrm>
                        <a:prstGeom prst="rect">
                          <a:avLst/>
                        </a:prstGeom>
                        <a:solidFill>
                          <a:srgbClr val="00ADDC">
                            <a:lumMod val="20000"/>
                            <a:lumOff val="80000"/>
                          </a:srgbClr>
                        </a:solidFill>
                        <a:ln w="25400" cap="flat" cmpd="sng" algn="ctr">
                          <a:solidFill>
                            <a:srgbClr val="1AB39F"/>
                          </a:solidFill>
                          <a:prstDash val="solid"/>
                        </a:ln>
                        <a:effectLst/>
                      </wps:spPr>
                      <wps:txbx>
                        <w:txbxContent>
                          <w:p w:rsidR="00205867" w:rsidRDefault="00205867" w:rsidP="004714E4">
                            <w:pPr>
                              <w:spacing w:before="0" w:line="240" w:lineRule="auto"/>
                              <w:jc w:val="center"/>
                            </w:pPr>
                            <w:r>
                              <w:t xml:space="preserve">To </w:t>
                            </w:r>
                            <w:r w:rsidR="00976FB3">
                              <w:t xml:space="preserve">divide the pool file into </w:t>
                            </w:r>
                            <w:r>
                              <w:t>training file (95%) and test file</w:t>
                            </w:r>
                            <w:r w:rsidR="004008C3">
                              <w:t xml:space="preserve"> </w:t>
                            </w: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72A4E" id="Rectangle 4" o:spid="_x0000_s1029" style="position:absolute;margin-left:132pt;margin-top:7.75pt;width:189.5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" fillcolor="#c5f3ff" strokecolor="#1ab39f" strokeweight="2pt">
                <v:textbox>
                  <w:txbxContent>
                    <w:p w:rsidR="00205867" w:rsidRDefault="00205867" w:rsidP="004714E4">
                      <w:pPr>
                        <w:spacing w:before="0" w:line="240" w:lineRule="auto"/>
                        <w:jc w:val="center"/>
                      </w:pPr>
                      <w:r>
                        <w:t xml:space="preserve">To </w:t>
                      </w:r>
                      <w:r w:rsidR="00976FB3">
                        <w:t xml:space="preserve">divide the pool file into </w:t>
                      </w:r>
                      <w:r>
                        <w:t>training file (95%) and test file</w:t>
                      </w:r>
                      <w:r w:rsidR="004008C3">
                        <w:t xml:space="preserve"> </w:t>
                      </w:r>
                      <w:r>
                        <w:t xml:space="preserve">(5%)  </w:t>
                      </w:r>
                    </w:p>
                  </w:txbxContent>
                </v:textbox>
                <w10:wrap anchorx="margin"/>
              </v:rect>
            </w:pict>
          </mc:Fallback>
        </mc:AlternateContent>
      </w:r>
    </w:p>
    <w:p w:rsidR="00205867" w:rsidRDefault="00D83069">
      <w:r>
        <w:rPr>
          <w:noProof/>
        </w:rPr>
        <mc:AlternateContent>
          <mc:Choice Requires="wps">
            <w:drawing>
              <wp:anchor distT="0" distB="0" distL="114300" distR="114300" simplePos="0" relativeHeight="251700224" behindDoc="0" locked="0" layoutInCell="1" allowOverlap="1">
                <wp:simplePos x="0" y="0"/>
                <wp:positionH relativeFrom="column">
                  <wp:posOffset>2819400</wp:posOffset>
                </wp:positionH>
                <wp:positionV relativeFrom="paragraph">
                  <wp:posOffset>228600</wp:posOffset>
                </wp:positionV>
                <wp:extent cx="0" cy="5429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B3F041" id="_x0000_t32" coordsize="21600,21600" o:spt="32" o:oned="t" path="m,l21600,21600e" filled="f">
                <v:path arrowok="t" fillok="f" o:connecttype="none"/>
                <o:lock v:ext="edit" shapetype="t"/>
              </v:shapetype>
              <v:shape id="Straight Arrow Connector 38" o:spid="_x0000_s1026" type="#_x0000_t32" style="position:absolute;margin-left:222pt;margin-top:18pt;width:0;height:42.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jm0gEAAAEEAAAOAAAAZHJzL2Uyb0RvYy54bWysU9uO0zAQfUfiHyy/07SFRV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" strokecolor="#0097ae [3044]">
                <v:stroke endarrow="block"/>
              </v:shape>
            </w:pict>
          </mc:Fallback>
        </mc:AlternateContent>
      </w:r>
    </w:p>
    <w:p w:rsidR="00D83069" w:rsidRDefault="00D83069" w:rsidP="00976FB3"/>
    <w:p w:rsidR="00976FB3" w:rsidRDefault="00976FB3" w:rsidP="00976FB3">
      <w:r>
        <w:rPr>
          <w:noProof/>
        </w:rPr>
        <mc:AlternateContent>
          <mc:Choice Requires="wps">
            <w:drawing>
              <wp:anchor distT="0" distB="0" distL="114300" distR="114300" simplePos="0" relativeHeight="251685888" behindDoc="0" locked="0" layoutInCell="1" allowOverlap="1" wp14:anchorId="03996E6E" wp14:editId="302E2896">
                <wp:simplePos x="0" y="0"/>
                <wp:positionH relativeFrom="margin">
                  <wp:posOffset>1676400</wp:posOffset>
                </wp:positionH>
                <wp:positionV relativeFrom="paragraph">
                  <wp:posOffset>145415</wp:posOffset>
                </wp:positionV>
                <wp:extent cx="2380890" cy="295275"/>
                <wp:effectExtent l="0" t="0" r="19685" b="28575"/>
                <wp:wrapNone/>
                <wp:docPr id="3" name="Rectangle 3"/>
                <wp:cNvGraphicFramePr/>
                <a:graphic xmlns:a="http://schemas.openxmlformats.org/drawingml/2006/main">
                  <a:graphicData uri="http://schemas.microsoft.com/office/word/2010/wordprocessingShape">
                    <wps:wsp>
                      <wps:cNvSpPr/>
                      <wps:spPr>
                        <a:xfrm>
                          <a:off x="0" y="0"/>
                          <a:ext cx="2380890" cy="295275"/>
                        </a:xfrm>
                        <a:prstGeom prst="rect">
                          <a:avLst/>
                        </a:prstGeom>
                        <a:solidFill>
                          <a:srgbClr val="EA157A">
                            <a:lumMod val="20000"/>
                            <a:lumOff val="80000"/>
                          </a:srgbClr>
                        </a:solidFill>
                        <a:ln w="25400" cap="flat" cmpd="sng" algn="ctr">
                          <a:solidFill>
                            <a:srgbClr val="1AB39F"/>
                          </a:solidFill>
                          <a:prstDash val="solid"/>
                        </a:ln>
                        <a:effectLst/>
                      </wps:spPr>
                      <wps:txbx>
                        <w:txbxContent>
                          <w:p w:rsidR="00976FB3" w:rsidRDefault="00976FB3" w:rsidP="00D337EC">
                            <w:pPr>
                              <w:spacing w:before="0"/>
                              <w:jc w:val="center"/>
                            </w:pPr>
                            <w:r>
                              <w:t xml:space="preserve">Matrix package in 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6E6E" id="Rectangle 3" o:spid="_x0000_s1030" style="position:absolute;margin-left:132pt;margin-top:11.45pt;width:187.45pt;height:2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" fillcolor="#fbd0e4" strokecolor="#1ab39f" strokeweight="2pt">
                <v:textbox>
                  <w:txbxContent>
                    <w:p w:rsidR="00976FB3" w:rsidRDefault="00976FB3" w:rsidP="00D337EC">
                      <w:pPr>
                        <w:spacing w:before="0"/>
                        <w:jc w:val="center"/>
                      </w:pPr>
                      <w:r>
                        <w:t xml:space="preserve">Matrix package in R  </w:t>
                      </w:r>
                    </w:p>
                  </w:txbxContent>
                </v:textbox>
                <w10:wrap anchorx="margin"/>
              </v:rect>
            </w:pict>
          </mc:Fallback>
        </mc:AlternateContent>
      </w:r>
    </w:p>
    <w:p w:rsidR="00976FB3" w:rsidRDefault="00976FB3" w:rsidP="00976FB3">
      <w:r>
        <w:rPr>
          <w:noProof/>
        </w:rPr>
        <mc:AlternateContent>
          <mc:Choice Requires="wps">
            <w:drawing>
              <wp:anchor distT="0" distB="0" distL="114300" distR="114300" simplePos="0" relativeHeight="251686912" behindDoc="0" locked="0" layoutInCell="1" allowOverlap="1" wp14:anchorId="75D7C5ED" wp14:editId="71D10137">
                <wp:simplePos x="0" y="0"/>
                <wp:positionH relativeFrom="margin">
                  <wp:posOffset>1676400</wp:posOffset>
                </wp:positionH>
                <wp:positionV relativeFrom="paragraph">
                  <wp:posOffset>126365</wp:posOffset>
                </wp:positionV>
                <wp:extent cx="2380615" cy="295275"/>
                <wp:effectExtent l="0" t="0" r="19685" b="28575"/>
                <wp:wrapNone/>
                <wp:docPr id="13" name="Rectangle 13"/>
                <wp:cNvGraphicFramePr/>
                <a:graphic xmlns:a="http://schemas.openxmlformats.org/drawingml/2006/main">
                  <a:graphicData uri="http://schemas.microsoft.com/office/word/2010/wordprocessingShape">
                    <wps:wsp>
                      <wps:cNvSpPr/>
                      <wps:spPr>
                        <a:xfrm>
                          <a:off x="0" y="0"/>
                          <a:ext cx="2380615" cy="295275"/>
                        </a:xfrm>
                        <a:prstGeom prst="rect">
                          <a:avLst/>
                        </a:prstGeom>
                        <a:solidFill>
                          <a:srgbClr val="00ADDC">
                            <a:lumMod val="20000"/>
                            <a:lumOff val="80000"/>
                          </a:srgbClr>
                        </a:solidFill>
                        <a:ln w="25400" cap="flat" cmpd="sng" algn="ctr">
                          <a:solidFill>
                            <a:srgbClr val="1AB39F"/>
                          </a:solidFill>
                          <a:prstDash val="solid"/>
                        </a:ln>
                        <a:effectLst/>
                      </wps:spPr>
                      <wps:txbx>
                        <w:txbxContent>
                          <w:p w:rsidR="00976FB3" w:rsidRDefault="00976FB3" w:rsidP="004714E4">
                            <w:pPr>
                              <w:spacing w:before="0"/>
                              <w:jc w:val="center"/>
                            </w:pPr>
                            <w:r>
                              <w:t xml:space="preserve">Reshape the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7C5ED" id="Rectangle 13" o:spid="_x0000_s1031" style="position:absolute;margin-left:132pt;margin-top:9.95pt;width:187.45pt;height:2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" fillcolor="#c5f3ff" strokecolor="#1ab39f" strokeweight="2pt">
                <v:textbox>
                  <w:txbxContent>
                    <w:p w:rsidR="00976FB3" w:rsidRDefault="00976FB3" w:rsidP="004714E4">
                      <w:pPr>
                        <w:spacing w:before="0"/>
                        <w:jc w:val="center"/>
                      </w:pPr>
                      <w:r>
                        <w:t xml:space="preserve">Reshape the file    </w:t>
                      </w:r>
                    </w:p>
                  </w:txbxContent>
                </v:textbox>
                <w10:wrap anchorx="margin"/>
              </v:rect>
            </w:pict>
          </mc:Fallback>
        </mc:AlternateContent>
      </w:r>
    </w:p>
    <w:p w:rsidR="00976FB3" w:rsidRDefault="00F22933" w:rsidP="00976FB3">
      <w:r>
        <w:rPr>
          <w:noProof/>
        </w:rPr>
        <mc:AlternateContent>
          <mc:Choice Requires="wps">
            <w:drawing>
              <wp:anchor distT="0" distB="0" distL="114300" distR="114300" simplePos="0" relativeHeight="251689984" behindDoc="0" locked="0" layoutInCell="1" allowOverlap="1">
                <wp:simplePos x="0" y="0"/>
                <wp:positionH relativeFrom="column">
                  <wp:posOffset>2819400</wp:posOffset>
                </wp:positionH>
                <wp:positionV relativeFrom="paragraph">
                  <wp:posOffset>109855</wp:posOffset>
                </wp:positionV>
                <wp:extent cx="9525" cy="3524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3D381" id="Straight Arrow Connector 23" o:spid="_x0000_s1026" type="#_x0000_t32" style="position:absolute;margin-left:222pt;margin-top:8.65pt;width:.75pt;height:2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" strokecolor="#0097ae [3044]">
                <v:stroke endarrow="block"/>
              </v:shape>
            </w:pict>
          </mc:Fallback>
        </mc:AlternateContent>
      </w:r>
    </w:p>
    <w:p w:rsidR="004008C3" w:rsidRDefault="004008C3" w:rsidP="004008C3">
      <w:r>
        <w:rPr>
          <w:noProof/>
        </w:rPr>
        <mc:AlternateContent>
          <mc:Choice Requires="wps">
            <w:drawing>
              <wp:anchor distT="0" distB="0" distL="114300" distR="114300" simplePos="0" relativeHeight="251669504" behindDoc="0" locked="0" layoutInCell="1" allowOverlap="1" wp14:anchorId="7E952C8D" wp14:editId="3BDB11A9">
                <wp:simplePos x="0" y="0"/>
                <wp:positionH relativeFrom="margin">
                  <wp:posOffset>1676400</wp:posOffset>
                </wp:positionH>
                <wp:positionV relativeFrom="paragraph">
                  <wp:posOffset>144780</wp:posOffset>
                </wp:positionV>
                <wp:extent cx="2380890" cy="285750"/>
                <wp:effectExtent l="0" t="0" r="19685" b="19050"/>
                <wp:wrapNone/>
                <wp:docPr id="7" name="Rectangle 7"/>
                <wp:cNvGraphicFramePr/>
                <a:graphic xmlns:a="http://schemas.openxmlformats.org/drawingml/2006/main">
                  <a:graphicData uri="http://schemas.microsoft.com/office/word/2010/wordprocessingShape">
                    <wps:wsp>
                      <wps:cNvSpPr/>
                      <wps:spPr>
                        <a:xfrm>
                          <a:off x="0" y="0"/>
                          <a:ext cx="2380890" cy="285750"/>
                        </a:xfrm>
                        <a:prstGeom prst="rect">
                          <a:avLst/>
                        </a:prstGeom>
                        <a:solidFill>
                          <a:srgbClr val="EA157A">
                            <a:lumMod val="20000"/>
                            <a:lumOff val="80000"/>
                          </a:srgbClr>
                        </a:solidFill>
                        <a:ln w="25400" cap="flat" cmpd="sng" algn="ctr">
                          <a:solidFill>
                            <a:srgbClr val="1AB39F"/>
                          </a:solidFill>
                          <a:prstDash val="solid"/>
                        </a:ln>
                        <a:effectLst/>
                      </wps:spPr>
                      <wps:txbx>
                        <w:txbxContent>
                          <w:p w:rsidR="004008C3" w:rsidRDefault="004008C3" w:rsidP="00D337EC">
                            <w:pPr>
                              <w:spacing w:before="0"/>
                              <w:jc w:val="center"/>
                            </w:pPr>
                            <w:r>
                              <w:t xml:space="preserve">SparseMatrix in 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52C8D" id="Rectangle 7" o:spid="_x0000_s1032" style="position:absolute;margin-left:132pt;margin-top:11.4pt;width:187.45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" fillcolor="#fbd0e4" strokecolor="#1ab39f" strokeweight="2pt">
                <v:textbox>
                  <w:txbxContent>
                    <w:p w:rsidR="004008C3" w:rsidRDefault="004008C3" w:rsidP="00D337EC">
                      <w:pPr>
                        <w:spacing w:before="0"/>
                        <w:jc w:val="center"/>
                      </w:pPr>
                      <w:proofErr w:type="spellStart"/>
                      <w:r>
                        <w:t>SparseMatrix</w:t>
                      </w:r>
                      <w:proofErr w:type="spellEnd"/>
                      <w:r>
                        <w:t xml:space="preserve"> in R  </w:t>
                      </w:r>
                    </w:p>
                  </w:txbxContent>
                </v:textbox>
                <w10:wrap anchorx="margin"/>
              </v:rect>
            </w:pict>
          </mc:Fallback>
        </mc:AlternateContent>
      </w:r>
    </w:p>
    <w:p w:rsidR="004008C3" w:rsidRDefault="004008C3" w:rsidP="004008C3">
      <w:r>
        <w:rPr>
          <w:noProof/>
        </w:rPr>
        <mc:AlternateContent>
          <mc:Choice Requires="wps">
            <w:drawing>
              <wp:anchor distT="0" distB="0" distL="114300" distR="114300" simplePos="0" relativeHeight="251670528" behindDoc="0" locked="0" layoutInCell="1" allowOverlap="1" wp14:anchorId="5E4164B9" wp14:editId="0DC1EF5E">
                <wp:simplePos x="0" y="0"/>
                <wp:positionH relativeFrom="margin">
                  <wp:posOffset>1676400</wp:posOffset>
                </wp:positionH>
                <wp:positionV relativeFrom="paragraph">
                  <wp:posOffset>106045</wp:posOffset>
                </wp:positionV>
                <wp:extent cx="2380615" cy="447675"/>
                <wp:effectExtent l="0" t="0" r="19685" b="28575"/>
                <wp:wrapNone/>
                <wp:docPr id="8" name="Rectangle 8"/>
                <wp:cNvGraphicFramePr/>
                <a:graphic xmlns:a="http://schemas.openxmlformats.org/drawingml/2006/main">
                  <a:graphicData uri="http://schemas.microsoft.com/office/word/2010/wordprocessingShape">
                    <wps:wsp>
                      <wps:cNvSpPr/>
                      <wps:spPr>
                        <a:xfrm>
                          <a:off x="0" y="0"/>
                          <a:ext cx="2380615" cy="447675"/>
                        </a:xfrm>
                        <a:prstGeom prst="rect">
                          <a:avLst/>
                        </a:prstGeom>
                        <a:solidFill>
                          <a:srgbClr val="00ADDC">
                            <a:lumMod val="20000"/>
                            <a:lumOff val="80000"/>
                          </a:srgbClr>
                        </a:solidFill>
                        <a:ln w="25400" cap="flat" cmpd="sng" algn="ctr">
                          <a:solidFill>
                            <a:srgbClr val="1AB39F"/>
                          </a:solidFill>
                          <a:prstDash val="solid"/>
                        </a:ln>
                        <a:effectLst/>
                      </wps:spPr>
                      <wps:txbx>
                        <w:txbxContent>
                          <w:p w:rsidR="004008C3" w:rsidRDefault="00976FB3" w:rsidP="004714E4">
                            <w:pPr>
                              <w:spacing w:before="0" w:line="240" w:lineRule="auto"/>
                              <w:jc w:val="center"/>
                            </w:pPr>
                            <w:r>
                              <w:t>S</w:t>
                            </w:r>
                            <w:r w:rsidR="004008C3">
                              <w:t>tore the hu</w:t>
                            </w:r>
                            <w:r w:rsidR="00217BE0">
                              <w:t>ge matrix</w:t>
                            </w:r>
                            <w:r w:rsidR="004008C3">
                              <w:t xml:space="preserve"> without exhausting 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164B9" id="Rectangle 8" o:spid="_x0000_s1033" style="position:absolute;margin-left:132pt;margin-top:8.35pt;width:187.45pt;height:3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" fillcolor="#c5f3ff" strokecolor="#1ab39f" strokeweight="2pt">
                <v:textbox>
                  <w:txbxContent>
                    <w:p w:rsidR="004008C3" w:rsidRDefault="00976FB3" w:rsidP="004714E4">
                      <w:pPr>
                        <w:spacing w:before="0" w:line="240" w:lineRule="auto"/>
                        <w:jc w:val="center"/>
                      </w:pPr>
                      <w:r>
                        <w:t>S</w:t>
                      </w:r>
                      <w:r w:rsidR="004008C3">
                        <w:t>tore the hu</w:t>
                      </w:r>
                      <w:r w:rsidR="00217BE0">
                        <w:t>ge matrix</w:t>
                      </w:r>
                      <w:r w:rsidR="004008C3">
                        <w:t xml:space="preserve"> without exhausting RAM   </w:t>
                      </w:r>
                    </w:p>
                  </w:txbxContent>
                </v:textbox>
                <w10:wrap anchorx="margin"/>
              </v:rect>
            </w:pict>
          </mc:Fallback>
        </mc:AlternateContent>
      </w:r>
    </w:p>
    <w:p w:rsidR="004008C3" w:rsidRDefault="00D83069" w:rsidP="004008C3">
      <w:r>
        <w:rPr>
          <w:noProof/>
        </w:rPr>
        <mc:AlternateContent>
          <mc:Choice Requires="wps">
            <w:drawing>
              <wp:anchor distT="0" distB="0" distL="114300" distR="114300" simplePos="0" relativeHeight="251697152" behindDoc="0" locked="0" layoutInCell="1" allowOverlap="1">
                <wp:simplePos x="0" y="0"/>
                <wp:positionH relativeFrom="column">
                  <wp:posOffset>2781300</wp:posOffset>
                </wp:positionH>
                <wp:positionV relativeFrom="paragraph">
                  <wp:posOffset>255270</wp:posOffset>
                </wp:positionV>
                <wp:extent cx="0" cy="5334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F731C" id="Straight Arrow Connector 35" o:spid="_x0000_s1026" type="#_x0000_t32" style="position:absolute;margin-left:219pt;margin-top:20.1pt;width:0;height: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4F1AEAAAEEAAAOAAAAZHJzL2Uyb0RvYy54bWysU9uO0zAQfUfiHyy/06RbFqG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" strokecolor="#0097ae [3044]">
                <v:stroke endarrow="block"/>
              </v:shape>
            </w:pict>
          </mc:Fallback>
        </mc:AlternateContent>
      </w:r>
    </w:p>
    <w:p w:rsidR="00D83069" w:rsidRDefault="00D83069" w:rsidP="000906B7"/>
    <w:p w:rsidR="000906B7" w:rsidRDefault="000906B7" w:rsidP="000906B7">
      <w:r>
        <w:rPr>
          <w:noProof/>
        </w:rPr>
        <mc:AlternateContent>
          <mc:Choice Requires="wps">
            <w:drawing>
              <wp:anchor distT="0" distB="0" distL="114300" distR="114300" simplePos="0" relativeHeight="251672576" behindDoc="0" locked="0" layoutInCell="1" allowOverlap="1" wp14:anchorId="666E4D4C" wp14:editId="309858D7">
                <wp:simplePos x="0" y="0"/>
                <wp:positionH relativeFrom="margin">
                  <wp:posOffset>1676400</wp:posOffset>
                </wp:positionH>
                <wp:positionV relativeFrom="paragraph">
                  <wp:posOffset>144145</wp:posOffset>
                </wp:positionV>
                <wp:extent cx="2380615" cy="295275"/>
                <wp:effectExtent l="0" t="0" r="19685" b="28575"/>
                <wp:wrapNone/>
                <wp:docPr id="9" name="Rectangle 9"/>
                <wp:cNvGraphicFramePr/>
                <a:graphic xmlns:a="http://schemas.openxmlformats.org/drawingml/2006/main">
                  <a:graphicData uri="http://schemas.microsoft.com/office/word/2010/wordprocessingShape">
                    <wps:wsp>
                      <wps:cNvSpPr/>
                      <wps:spPr>
                        <a:xfrm>
                          <a:off x="0" y="0"/>
                          <a:ext cx="2380615" cy="295275"/>
                        </a:xfrm>
                        <a:prstGeom prst="rect">
                          <a:avLst/>
                        </a:prstGeom>
                        <a:solidFill>
                          <a:srgbClr val="EA157A">
                            <a:lumMod val="20000"/>
                            <a:lumOff val="80000"/>
                          </a:srgbClr>
                        </a:solidFill>
                        <a:ln w="25400" cap="flat" cmpd="sng" algn="ctr">
                          <a:solidFill>
                            <a:srgbClr val="1AB39F"/>
                          </a:solidFill>
                          <a:prstDash val="solid"/>
                        </a:ln>
                        <a:effectLst/>
                      </wps:spPr>
                      <wps:txbx>
                        <w:txbxContent>
                          <w:p w:rsidR="000906B7" w:rsidRDefault="000906B7" w:rsidP="00D337EC">
                            <w:pPr>
                              <w:spacing w:before="0"/>
                              <w:jc w:val="center"/>
                            </w:pPr>
                            <w:r>
                              <w:t xml:space="preserve">Recommenderlab </w:t>
                            </w:r>
                            <w:r w:rsidR="00976FB3">
                              <w:t xml:space="preserve">package </w:t>
                            </w:r>
                            <w:r>
                              <w:t xml:space="preserve">in 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E4D4C" id="Rectangle 9" o:spid="_x0000_s1034" style="position:absolute;margin-left:132pt;margin-top:11.35pt;width:187.45pt;height:2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" fillcolor="#fbd0e4" strokecolor="#1ab39f" strokeweight="2pt">
                <v:textbox>
                  <w:txbxContent>
                    <w:p w:rsidR="000906B7" w:rsidRDefault="000906B7" w:rsidP="00D337EC">
                      <w:pPr>
                        <w:spacing w:before="0"/>
                        <w:jc w:val="center"/>
                      </w:pPr>
                      <w:proofErr w:type="spellStart"/>
                      <w:r>
                        <w:t>Recommenderlab</w:t>
                      </w:r>
                      <w:proofErr w:type="spellEnd"/>
                      <w:r>
                        <w:t xml:space="preserve"> </w:t>
                      </w:r>
                      <w:r w:rsidR="00976FB3">
                        <w:t xml:space="preserve">package </w:t>
                      </w:r>
                      <w:r>
                        <w:t xml:space="preserve">in R  </w:t>
                      </w:r>
                    </w:p>
                  </w:txbxContent>
                </v:textbox>
                <w10:wrap anchorx="margin"/>
              </v:rect>
            </w:pict>
          </mc:Fallback>
        </mc:AlternateContent>
      </w:r>
    </w:p>
    <w:p w:rsidR="000906B7" w:rsidRDefault="000906B7" w:rsidP="000906B7">
      <w:r>
        <w:rPr>
          <w:noProof/>
        </w:rPr>
        <mc:AlternateContent>
          <mc:Choice Requires="wps">
            <w:drawing>
              <wp:anchor distT="0" distB="0" distL="114300" distR="114300" simplePos="0" relativeHeight="251673600" behindDoc="0" locked="0" layoutInCell="1" allowOverlap="1" wp14:anchorId="5F951016" wp14:editId="74970FFA">
                <wp:simplePos x="0" y="0"/>
                <wp:positionH relativeFrom="margin">
                  <wp:posOffset>1676400</wp:posOffset>
                </wp:positionH>
                <wp:positionV relativeFrom="paragraph">
                  <wp:posOffset>123825</wp:posOffset>
                </wp:positionV>
                <wp:extent cx="2380615" cy="314325"/>
                <wp:effectExtent l="0" t="0" r="19685" b="28575"/>
                <wp:wrapNone/>
                <wp:docPr id="10" name="Rectangle 10"/>
                <wp:cNvGraphicFramePr/>
                <a:graphic xmlns:a="http://schemas.openxmlformats.org/drawingml/2006/main">
                  <a:graphicData uri="http://schemas.microsoft.com/office/word/2010/wordprocessingShape">
                    <wps:wsp>
                      <wps:cNvSpPr/>
                      <wps:spPr>
                        <a:xfrm>
                          <a:off x="0" y="0"/>
                          <a:ext cx="2380615" cy="314325"/>
                        </a:xfrm>
                        <a:prstGeom prst="rect">
                          <a:avLst/>
                        </a:prstGeom>
                        <a:solidFill>
                          <a:srgbClr val="00ADDC">
                            <a:lumMod val="20000"/>
                            <a:lumOff val="80000"/>
                          </a:srgbClr>
                        </a:solidFill>
                        <a:ln w="25400" cap="flat" cmpd="sng" algn="ctr">
                          <a:solidFill>
                            <a:srgbClr val="1AB39F"/>
                          </a:solidFill>
                          <a:prstDash val="solid"/>
                        </a:ln>
                        <a:effectLst/>
                      </wps:spPr>
                      <wps:txbx>
                        <w:txbxContent>
                          <w:p w:rsidR="000906B7" w:rsidRDefault="00217BE0" w:rsidP="004714E4">
                            <w:pPr>
                              <w:spacing w:before="0"/>
                              <w:jc w:val="center"/>
                            </w:pPr>
                            <w:r>
                              <w:t xml:space="preserve">Give top 5 </w:t>
                            </w:r>
                            <w:r w:rsidR="00951795">
                              <w:t xml:space="preserve">movie </w:t>
                            </w:r>
                            <w:r>
                              <w:t>recommendati</w:t>
                            </w:r>
                            <w:r w:rsidR="00951795">
                              <w: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51016" id="Rectangle 10" o:spid="_x0000_s1035" style="position:absolute;margin-left:132pt;margin-top:9.75pt;width:187.45pt;height:2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" fillcolor="#c5f3ff" strokecolor="#1ab39f" strokeweight="2pt">
                <v:textbox>
                  <w:txbxContent>
                    <w:p w:rsidR="000906B7" w:rsidRDefault="00217BE0" w:rsidP="004714E4">
                      <w:pPr>
                        <w:spacing w:before="0"/>
                        <w:jc w:val="center"/>
                      </w:pPr>
                      <w:r>
                        <w:t xml:space="preserve">Give top 5 </w:t>
                      </w:r>
                      <w:r w:rsidR="00951795">
                        <w:t xml:space="preserve">movie </w:t>
                      </w:r>
                      <w:r>
                        <w:t>recommendati</w:t>
                      </w:r>
                      <w:r w:rsidR="00951795">
                        <w:t>ons</w:t>
                      </w:r>
                    </w:p>
                  </w:txbxContent>
                </v:textbox>
                <w10:wrap anchorx="margin"/>
              </v:rect>
            </w:pict>
          </mc:Fallback>
        </mc:AlternateContent>
      </w:r>
    </w:p>
    <w:p w:rsidR="000906B7" w:rsidRDefault="00D83069" w:rsidP="000906B7">
      <w:r>
        <w:rPr>
          <w:noProof/>
        </w:rPr>
        <mc:AlternateContent>
          <mc:Choice Requires="wps">
            <w:drawing>
              <wp:anchor distT="0" distB="0" distL="114300" distR="114300" simplePos="0" relativeHeight="251698176" behindDoc="0" locked="0" layoutInCell="1" allowOverlap="1">
                <wp:simplePos x="0" y="0"/>
                <wp:positionH relativeFrom="column">
                  <wp:posOffset>2790825</wp:posOffset>
                </wp:positionH>
                <wp:positionV relativeFrom="paragraph">
                  <wp:posOffset>130175</wp:posOffset>
                </wp:positionV>
                <wp:extent cx="0" cy="2952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7914F" id="Straight Arrow Connector 36" o:spid="_x0000_s1026" type="#_x0000_t32" style="position:absolute;margin-left:219.75pt;margin-top:10.25pt;width:0;height:2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dn0wEAAAEEAAAOAAAAZHJzL2Uyb0RvYy54bWysU9uO0zAQfUfiHyy/07RFu0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" strokecolor="#0097ae [3044]">
                <v:stroke endarrow="block"/>
              </v:shape>
            </w:pict>
          </mc:Fallback>
        </mc:AlternateContent>
      </w:r>
    </w:p>
    <w:p w:rsidR="00217BE0" w:rsidRDefault="00217BE0" w:rsidP="00217BE0">
      <w:r>
        <w:rPr>
          <w:noProof/>
        </w:rPr>
        <mc:AlternateContent>
          <mc:Choice Requires="wps">
            <w:drawing>
              <wp:anchor distT="0" distB="0" distL="114300" distR="114300" simplePos="0" relativeHeight="251675648" behindDoc="0" locked="0" layoutInCell="1" allowOverlap="1" wp14:anchorId="78D392A3" wp14:editId="67AD6642">
                <wp:simplePos x="0" y="0"/>
                <wp:positionH relativeFrom="margin">
                  <wp:posOffset>1676400</wp:posOffset>
                </wp:positionH>
                <wp:positionV relativeFrom="paragraph">
                  <wp:posOffset>133350</wp:posOffset>
                </wp:positionV>
                <wp:extent cx="2406650" cy="2857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406650" cy="285750"/>
                        </a:xfrm>
                        <a:prstGeom prst="rect">
                          <a:avLst/>
                        </a:prstGeom>
                        <a:solidFill>
                          <a:srgbClr val="EA157A">
                            <a:lumMod val="20000"/>
                            <a:lumOff val="80000"/>
                          </a:srgbClr>
                        </a:solidFill>
                        <a:ln w="25400" cap="flat" cmpd="sng" algn="ctr">
                          <a:solidFill>
                            <a:srgbClr val="1AB39F"/>
                          </a:solidFill>
                          <a:prstDash val="solid"/>
                        </a:ln>
                        <a:effectLst/>
                      </wps:spPr>
                      <wps:txbx>
                        <w:txbxContent>
                          <w:p w:rsidR="00217BE0" w:rsidRDefault="00D83069" w:rsidP="00D337EC">
                            <w:pPr>
                              <w:spacing w:before="0"/>
                              <w:jc w:val="center"/>
                            </w:pPr>
                            <w:r>
                              <w:t>grepl(),</w:t>
                            </w:r>
                            <w:r w:rsidR="00217BE0">
                              <w:t xml:space="preserve"> </w:t>
                            </w:r>
                            <w:r>
                              <w:t xml:space="preserve">gsub(), append() </w:t>
                            </w:r>
                            <w:r w:rsidR="00217BE0">
                              <w:t xml:space="preserve">in 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392A3" id="Rectangle 11" o:spid="_x0000_s1036" style="position:absolute;margin-left:132pt;margin-top:10.5pt;width:189.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" fillcolor="#fbd0e4" strokecolor="#1ab39f" strokeweight="2pt">
                <v:textbox>
                  <w:txbxContent>
                    <w:p w:rsidR="00217BE0" w:rsidRDefault="00D83069" w:rsidP="00D337EC">
                      <w:pPr>
                        <w:spacing w:before="0"/>
                        <w:jc w:val="center"/>
                      </w:pPr>
                      <w:proofErr w:type="spellStart"/>
                      <w:proofErr w:type="gramStart"/>
                      <w:r>
                        <w:t>grepl</w:t>
                      </w:r>
                      <w:proofErr w:type="spellEnd"/>
                      <w:r>
                        <w:t>(</w:t>
                      </w:r>
                      <w:proofErr w:type="gramEnd"/>
                      <w:r>
                        <w:t>),</w:t>
                      </w:r>
                      <w:r w:rsidR="00217BE0">
                        <w:t xml:space="preserve"> </w:t>
                      </w:r>
                      <w:proofErr w:type="spellStart"/>
                      <w:r>
                        <w:t>gsub</w:t>
                      </w:r>
                      <w:proofErr w:type="spellEnd"/>
                      <w:r>
                        <w:t xml:space="preserve">(), append() </w:t>
                      </w:r>
                      <w:r w:rsidR="00217BE0">
                        <w:t xml:space="preserve">in R  </w:t>
                      </w:r>
                    </w:p>
                  </w:txbxContent>
                </v:textbox>
                <w10:wrap anchorx="margin"/>
              </v:rect>
            </w:pict>
          </mc:Fallback>
        </mc:AlternateContent>
      </w:r>
    </w:p>
    <w:p w:rsidR="00217BE0" w:rsidRDefault="00217BE0" w:rsidP="00217BE0">
      <w:r>
        <w:rPr>
          <w:noProof/>
        </w:rPr>
        <mc:AlternateContent>
          <mc:Choice Requires="wps">
            <w:drawing>
              <wp:anchor distT="0" distB="0" distL="114300" distR="114300" simplePos="0" relativeHeight="251676672" behindDoc="0" locked="0" layoutInCell="1" allowOverlap="1" wp14:anchorId="0238D350" wp14:editId="590F55AA">
                <wp:simplePos x="0" y="0"/>
                <wp:positionH relativeFrom="margin">
                  <wp:posOffset>1676400</wp:posOffset>
                </wp:positionH>
                <wp:positionV relativeFrom="paragraph">
                  <wp:posOffset>104140</wp:posOffset>
                </wp:positionV>
                <wp:extent cx="2406650" cy="276225"/>
                <wp:effectExtent l="0" t="0" r="12700" b="28575"/>
                <wp:wrapNone/>
                <wp:docPr id="12" name="Rectangle 12"/>
                <wp:cNvGraphicFramePr/>
                <a:graphic xmlns:a="http://schemas.openxmlformats.org/drawingml/2006/main">
                  <a:graphicData uri="http://schemas.microsoft.com/office/word/2010/wordprocessingShape">
                    <wps:wsp>
                      <wps:cNvSpPr/>
                      <wps:spPr>
                        <a:xfrm>
                          <a:off x="0" y="0"/>
                          <a:ext cx="2406650" cy="276225"/>
                        </a:xfrm>
                        <a:prstGeom prst="rect">
                          <a:avLst/>
                        </a:prstGeom>
                        <a:solidFill>
                          <a:srgbClr val="00ADDC">
                            <a:lumMod val="20000"/>
                            <a:lumOff val="80000"/>
                          </a:srgbClr>
                        </a:solidFill>
                        <a:ln w="25400" cap="flat" cmpd="sng" algn="ctr">
                          <a:solidFill>
                            <a:srgbClr val="1AB39F"/>
                          </a:solidFill>
                          <a:prstDash val="solid"/>
                        </a:ln>
                        <a:effectLst/>
                      </wps:spPr>
                      <wps:txbx>
                        <w:txbxContent>
                          <w:p w:rsidR="00217BE0" w:rsidRDefault="00D83069" w:rsidP="004714E4">
                            <w:pPr>
                              <w:spacing w:before="0"/>
                              <w:jc w:val="center"/>
                            </w:pPr>
                            <w:r>
                              <w:t>Import Probe</w:t>
                            </w:r>
                            <w:r w:rsidR="00217BE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8D350" id="Rectangle 12" o:spid="_x0000_s1037" style="position:absolute;margin-left:132pt;margin-top:8.2pt;width:189.5pt;height:2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" fillcolor="#c5f3ff" strokecolor="#1ab39f" strokeweight="2pt">
                <v:textbox>
                  <w:txbxContent>
                    <w:p w:rsidR="00217BE0" w:rsidRDefault="00D83069" w:rsidP="004714E4">
                      <w:pPr>
                        <w:spacing w:before="0"/>
                        <w:jc w:val="center"/>
                      </w:pPr>
                      <w:r>
                        <w:t>Import Probe</w:t>
                      </w:r>
                      <w:r w:rsidR="00217BE0">
                        <w:t xml:space="preserve"> </w:t>
                      </w:r>
                    </w:p>
                  </w:txbxContent>
                </v:textbox>
                <w10:wrap anchorx="margin"/>
              </v:rect>
            </w:pict>
          </mc:Fallback>
        </mc:AlternateContent>
      </w:r>
    </w:p>
    <w:bookmarkStart w:id="8" w:name="_Challenges_and_Solutions"/>
    <w:bookmarkEnd w:id="8"/>
    <w:p w:rsidR="00384F53" w:rsidRDefault="00D83069" w:rsidP="00384F53">
      <w:r>
        <w:rPr>
          <w:noProof/>
        </w:rPr>
        <mc:AlternateContent>
          <mc:Choice Requires="wps">
            <w:drawing>
              <wp:anchor distT="0" distB="0" distL="114300" distR="114300" simplePos="0" relativeHeight="251699200" behindDoc="0" locked="0" layoutInCell="1" allowOverlap="1">
                <wp:simplePos x="0" y="0"/>
                <wp:positionH relativeFrom="column">
                  <wp:posOffset>2800350</wp:posOffset>
                </wp:positionH>
                <wp:positionV relativeFrom="paragraph">
                  <wp:posOffset>81915</wp:posOffset>
                </wp:positionV>
                <wp:extent cx="9525" cy="352425"/>
                <wp:effectExtent l="38100" t="0" r="66675" b="47625"/>
                <wp:wrapNone/>
                <wp:docPr id="37" name="Straight Arrow Connector 3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A797" id="Straight Arrow Connector 37" o:spid="_x0000_s1026" type="#_x0000_t32" style="position:absolute;margin-left:220.5pt;margin-top:6.45pt;width:.75pt;height:27.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" strokecolor="#0097ae [3044]">
                <v:stroke endarrow="block"/>
              </v:shape>
            </w:pict>
          </mc:Fallback>
        </mc:AlternateContent>
      </w:r>
    </w:p>
    <w:p w:rsidR="00384F53" w:rsidRDefault="00384F53" w:rsidP="00384F53">
      <w:r>
        <w:rPr>
          <w:noProof/>
        </w:rPr>
        <mc:AlternateContent>
          <mc:Choice Requires="wps">
            <w:drawing>
              <wp:anchor distT="0" distB="0" distL="114300" distR="114300" simplePos="0" relativeHeight="251693056" behindDoc="0" locked="0" layoutInCell="1" allowOverlap="1" wp14:anchorId="60F4B464" wp14:editId="26B94FAC">
                <wp:simplePos x="0" y="0"/>
                <wp:positionH relativeFrom="margin">
                  <wp:posOffset>1676400</wp:posOffset>
                </wp:positionH>
                <wp:positionV relativeFrom="paragraph">
                  <wp:posOffset>133350</wp:posOffset>
                </wp:positionV>
                <wp:extent cx="2406650" cy="28575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2406650" cy="285750"/>
                        </a:xfrm>
                        <a:prstGeom prst="rect">
                          <a:avLst/>
                        </a:prstGeom>
                        <a:solidFill>
                          <a:srgbClr val="EA157A">
                            <a:lumMod val="20000"/>
                            <a:lumOff val="80000"/>
                          </a:srgbClr>
                        </a:solidFill>
                        <a:ln w="25400" cap="flat" cmpd="sng" algn="ctr">
                          <a:solidFill>
                            <a:srgbClr val="1AB39F"/>
                          </a:solidFill>
                          <a:prstDash val="solid"/>
                        </a:ln>
                        <a:effectLst/>
                      </wps:spPr>
                      <wps:txbx>
                        <w:txbxContent>
                          <w:p w:rsidR="00384F53" w:rsidRDefault="00384F53" w:rsidP="00384F53">
                            <w:pPr>
                              <w:spacing w:before="0"/>
                              <w:jc w:val="center"/>
                            </w:pPr>
                            <w:r>
                              <w:t xml:space="preserve">EvaluationScheme in 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4B464" id="Rectangle 31" o:spid="_x0000_s1038" style="position:absolute;margin-left:132pt;margin-top:10.5pt;width:189.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" fillcolor="#fbd0e4" strokecolor="#1ab39f" strokeweight="2pt">
                <v:textbox>
                  <w:txbxContent>
                    <w:p w:rsidR="00384F53" w:rsidRDefault="00384F53" w:rsidP="00384F53">
                      <w:pPr>
                        <w:spacing w:before="0"/>
                        <w:jc w:val="center"/>
                      </w:pPr>
                      <w:proofErr w:type="spellStart"/>
                      <w:r>
                        <w:t>EvaluationScheme</w:t>
                      </w:r>
                      <w:proofErr w:type="spellEnd"/>
                      <w:r>
                        <w:t xml:space="preserve"> in R  </w:t>
                      </w:r>
                    </w:p>
                  </w:txbxContent>
                </v:textbox>
                <w10:wrap anchorx="margin"/>
              </v:rect>
            </w:pict>
          </mc:Fallback>
        </mc:AlternateContent>
      </w:r>
    </w:p>
    <w:p w:rsidR="00384F53" w:rsidRDefault="00384F53" w:rsidP="00384F53">
      <w:r>
        <w:rPr>
          <w:noProof/>
        </w:rPr>
        <mc:AlternateContent>
          <mc:Choice Requires="wps">
            <w:drawing>
              <wp:anchor distT="0" distB="0" distL="114300" distR="114300" simplePos="0" relativeHeight="251694080" behindDoc="0" locked="0" layoutInCell="1" allowOverlap="1" wp14:anchorId="2E32502E" wp14:editId="5B3AAE41">
                <wp:simplePos x="0" y="0"/>
                <wp:positionH relativeFrom="margin">
                  <wp:posOffset>1676400</wp:posOffset>
                </wp:positionH>
                <wp:positionV relativeFrom="paragraph">
                  <wp:posOffset>104140</wp:posOffset>
                </wp:positionV>
                <wp:extent cx="2406650" cy="276225"/>
                <wp:effectExtent l="0" t="0" r="12700" b="28575"/>
                <wp:wrapNone/>
                <wp:docPr id="32" name="Rectangle 32"/>
                <wp:cNvGraphicFramePr/>
                <a:graphic xmlns:a="http://schemas.openxmlformats.org/drawingml/2006/main">
                  <a:graphicData uri="http://schemas.microsoft.com/office/word/2010/wordprocessingShape">
                    <wps:wsp>
                      <wps:cNvSpPr/>
                      <wps:spPr>
                        <a:xfrm>
                          <a:off x="0" y="0"/>
                          <a:ext cx="2406650" cy="276225"/>
                        </a:xfrm>
                        <a:prstGeom prst="rect">
                          <a:avLst/>
                        </a:prstGeom>
                        <a:solidFill>
                          <a:srgbClr val="00ADDC">
                            <a:lumMod val="20000"/>
                            <a:lumOff val="80000"/>
                          </a:srgbClr>
                        </a:solidFill>
                        <a:ln w="25400" cap="flat" cmpd="sng" algn="ctr">
                          <a:solidFill>
                            <a:srgbClr val="1AB39F"/>
                          </a:solidFill>
                          <a:prstDash val="solid"/>
                        </a:ln>
                        <a:effectLst/>
                      </wps:spPr>
                      <wps:txbx>
                        <w:txbxContent>
                          <w:p w:rsidR="00384F53" w:rsidRDefault="00384F53" w:rsidP="00384F53">
                            <w:pPr>
                              <w:spacing w:before="0"/>
                              <w:jc w:val="center"/>
                            </w:pPr>
                            <w:r>
                              <w:t xml:space="preserve">Calculate RMSE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2502E" id="Rectangle 32" o:spid="_x0000_s1039" style="position:absolute;margin-left:132pt;margin-top:8.2pt;width:189.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" fillcolor="#c5f3ff" strokecolor="#1ab39f" strokeweight="2pt">
                <v:textbox>
                  <w:txbxContent>
                    <w:p w:rsidR="00384F53" w:rsidRDefault="00384F53" w:rsidP="00384F53">
                      <w:pPr>
                        <w:spacing w:before="0"/>
                        <w:jc w:val="center"/>
                      </w:pPr>
                      <w:r>
                        <w:t xml:space="preserve">Calculate RMSE </w:t>
                      </w:r>
                    </w:p>
                  </w:txbxContent>
                </v:textbox>
                <w10:wrap anchorx="margin"/>
              </v:rect>
            </w:pict>
          </mc:Fallback>
        </mc:AlternateContent>
      </w:r>
    </w:p>
    <w:p w:rsidR="00384F53" w:rsidRPr="00384F53" w:rsidRDefault="00384F53" w:rsidP="00384F53"/>
    <w:p w:rsidR="00841BF9" w:rsidRDefault="00841BF9" w:rsidP="00841BF9">
      <w:pPr>
        <w:pStyle w:val="Heading1"/>
      </w:pPr>
      <w:r>
        <w:lastRenderedPageBreak/>
        <w:t>Challenges and Solutions</w:t>
      </w:r>
    </w:p>
    <w:tbl>
      <w:tblPr>
        <w:tblStyle w:val="TableGridLight"/>
        <w:tblW w:w="9175" w:type="dxa"/>
        <w:tblLook w:val="04A0" w:firstRow="1" w:lastRow="0" w:firstColumn="1" w:lastColumn="0" w:noHBand="0" w:noVBand="1"/>
      </w:tblPr>
      <w:tblGrid>
        <w:gridCol w:w="535"/>
        <w:gridCol w:w="4320"/>
        <w:gridCol w:w="4320"/>
      </w:tblGrid>
      <w:tr w:rsidR="00904E81" w:rsidRPr="001631AF" w:rsidTr="00904E81">
        <w:trPr>
          <w:trHeight w:val="476"/>
        </w:trPr>
        <w:tc>
          <w:tcPr>
            <w:tcW w:w="535" w:type="dxa"/>
            <w:shd w:val="clear" w:color="auto" w:fill="FAD0E4" w:themeFill="accent2" w:themeFillTint="33"/>
          </w:tcPr>
          <w:p w:rsidR="00904E81" w:rsidRPr="001631AF" w:rsidRDefault="00D5699E" w:rsidP="00904E81">
            <w:pPr>
              <w:jc w:val="center"/>
              <w:rPr>
                <w:b/>
                <w:color w:val="0070C0"/>
              </w:rPr>
            </w:pPr>
            <w:r>
              <w:t xml:space="preserve"> </w:t>
            </w:r>
          </w:p>
        </w:tc>
        <w:tc>
          <w:tcPr>
            <w:tcW w:w="4320" w:type="dxa"/>
            <w:shd w:val="clear" w:color="auto" w:fill="FAD0E4" w:themeFill="accent2" w:themeFillTint="33"/>
          </w:tcPr>
          <w:p w:rsidR="00904E81" w:rsidRPr="001631AF" w:rsidRDefault="00904E81" w:rsidP="00487E77">
            <w:pPr>
              <w:jc w:val="center"/>
              <w:rPr>
                <w:b/>
                <w:color w:val="0070C0"/>
              </w:rPr>
            </w:pPr>
            <w:r w:rsidRPr="001631AF">
              <w:rPr>
                <w:b/>
                <w:color w:val="0070C0"/>
              </w:rPr>
              <w:t>CHALLENGES</w:t>
            </w:r>
          </w:p>
        </w:tc>
        <w:tc>
          <w:tcPr>
            <w:tcW w:w="4320" w:type="dxa"/>
            <w:shd w:val="clear" w:color="auto" w:fill="BDF6FF" w:themeFill="accent1" w:themeFillTint="33"/>
          </w:tcPr>
          <w:p w:rsidR="00904E81" w:rsidRPr="001631AF" w:rsidRDefault="00904E81" w:rsidP="00487E77">
            <w:pPr>
              <w:jc w:val="center"/>
              <w:rPr>
                <w:b/>
                <w:color w:val="0070C0"/>
              </w:rPr>
            </w:pPr>
            <w:r w:rsidRPr="001631AF">
              <w:rPr>
                <w:b/>
                <w:color w:val="0070C0"/>
              </w:rPr>
              <w:t>SOLUTIONS</w:t>
            </w:r>
          </w:p>
        </w:tc>
      </w:tr>
      <w:tr w:rsidR="00904E81" w:rsidTr="00904E81">
        <w:trPr>
          <w:trHeight w:val="980"/>
        </w:trPr>
        <w:tc>
          <w:tcPr>
            <w:tcW w:w="535" w:type="dxa"/>
            <w:shd w:val="clear" w:color="auto" w:fill="FAD0E4" w:themeFill="accent2" w:themeFillTint="33"/>
          </w:tcPr>
          <w:p w:rsidR="00904E81" w:rsidRDefault="00904E81" w:rsidP="00904E81">
            <w:pPr>
              <w:jc w:val="center"/>
            </w:pPr>
            <w:r>
              <w:t>1</w:t>
            </w:r>
          </w:p>
        </w:tc>
        <w:tc>
          <w:tcPr>
            <w:tcW w:w="4320" w:type="dxa"/>
            <w:shd w:val="clear" w:color="auto" w:fill="FAD0E4" w:themeFill="accent2" w:themeFillTint="33"/>
          </w:tcPr>
          <w:p w:rsidR="00904E81" w:rsidRDefault="00904E81" w:rsidP="005C3581">
            <w:r>
              <w:t xml:space="preserve">How to aggregate the 17770 files into a file in the format that R can import ? </w:t>
            </w:r>
          </w:p>
        </w:tc>
        <w:tc>
          <w:tcPr>
            <w:tcW w:w="4320" w:type="dxa"/>
            <w:shd w:val="clear" w:color="auto" w:fill="BDF6FF" w:themeFill="accent1" w:themeFillTint="33"/>
          </w:tcPr>
          <w:p w:rsidR="00904E81" w:rsidRDefault="00904E81" w:rsidP="005C3581">
            <w:r>
              <w:t>Install Cygwin, run UNIX command, write a AWK script file as the input to UNIX command</w:t>
            </w:r>
          </w:p>
        </w:tc>
      </w:tr>
      <w:tr w:rsidR="00904E81" w:rsidTr="00904E81">
        <w:trPr>
          <w:trHeight w:val="1340"/>
        </w:trPr>
        <w:tc>
          <w:tcPr>
            <w:tcW w:w="535" w:type="dxa"/>
            <w:shd w:val="clear" w:color="auto" w:fill="FAD0E4" w:themeFill="accent2" w:themeFillTint="33"/>
          </w:tcPr>
          <w:p w:rsidR="00904E81" w:rsidRDefault="00904E81" w:rsidP="00904E81">
            <w:pPr>
              <w:jc w:val="center"/>
            </w:pPr>
            <w:r>
              <w:t>2</w:t>
            </w:r>
          </w:p>
        </w:tc>
        <w:tc>
          <w:tcPr>
            <w:tcW w:w="4320" w:type="dxa"/>
            <w:shd w:val="clear" w:color="auto" w:fill="FAD0E4" w:themeFill="accent2" w:themeFillTint="33"/>
          </w:tcPr>
          <w:p w:rsidR="00904E81" w:rsidRDefault="00904E81" w:rsidP="005F3CF1">
            <w:r>
              <w:t xml:space="preserve">How to reshape the aggregate file format from the original 4 columns by 100 million observations to a matrix with userID as rows and movieID as columns?   </w:t>
            </w:r>
          </w:p>
        </w:tc>
        <w:tc>
          <w:tcPr>
            <w:tcW w:w="4320" w:type="dxa"/>
            <w:shd w:val="clear" w:color="auto" w:fill="BDF6FF" w:themeFill="accent1" w:themeFillTint="33"/>
          </w:tcPr>
          <w:p w:rsidR="00904E81" w:rsidRDefault="00904E81" w:rsidP="005C3581">
            <w:r>
              <w:t>Two ways : one is to use library “reshape2” and function acast() to do reshape, but this method will overload RAM. The other way is to create a sparseMatrix</w:t>
            </w:r>
          </w:p>
        </w:tc>
      </w:tr>
      <w:tr w:rsidR="00904E81" w:rsidTr="00904E81">
        <w:trPr>
          <w:trHeight w:val="1340"/>
        </w:trPr>
        <w:tc>
          <w:tcPr>
            <w:tcW w:w="535" w:type="dxa"/>
            <w:shd w:val="clear" w:color="auto" w:fill="FAD0E4" w:themeFill="accent2" w:themeFillTint="33"/>
          </w:tcPr>
          <w:p w:rsidR="00904E81" w:rsidRDefault="00904E81" w:rsidP="00904E81">
            <w:pPr>
              <w:jc w:val="center"/>
            </w:pPr>
            <w:r>
              <w:t>3</w:t>
            </w:r>
          </w:p>
        </w:tc>
        <w:tc>
          <w:tcPr>
            <w:tcW w:w="4320" w:type="dxa"/>
            <w:shd w:val="clear" w:color="auto" w:fill="FAD0E4" w:themeFill="accent2" w:themeFillTint="33"/>
          </w:tcPr>
          <w:p w:rsidR="00904E81" w:rsidRDefault="00904E81" w:rsidP="005C3581">
            <w:r>
              <w:t xml:space="preserve">How to store such a huge matrix with 480114 rows of active users by 17770 columns of movies without exhausting RAM space? </w:t>
            </w:r>
          </w:p>
        </w:tc>
        <w:tc>
          <w:tcPr>
            <w:tcW w:w="4320" w:type="dxa"/>
            <w:shd w:val="clear" w:color="auto" w:fill="BDF6FF" w:themeFill="accent1" w:themeFillTint="33"/>
          </w:tcPr>
          <w:p w:rsidR="00904E81" w:rsidRDefault="00904E81" w:rsidP="005C3581">
            <w:r>
              <w:t>Use library “Matrix” and function sparseMatrix() which will not physically store NA values</w:t>
            </w:r>
          </w:p>
        </w:tc>
      </w:tr>
      <w:tr w:rsidR="00904E81" w:rsidTr="00904E81">
        <w:trPr>
          <w:trHeight w:val="1610"/>
        </w:trPr>
        <w:tc>
          <w:tcPr>
            <w:tcW w:w="535" w:type="dxa"/>
            <w:shd w:val="clear" w:color="auto" w:fill="FAD0E4" w:themeFill="accent2" w:themeFillTint="33"/>
          </w:tcPr>
          <w:p w:rsidR="00904E81" w:rsidRDefault="00904E81" w:rsidP="00904E81">
            <w:pPr>
              <w:jc w:val="center"/>
            </w:pPr>
            <w:r>
              <w:t>4</w:t>
            </w:r>
          </w:p>
        </w:tc>
        <w:tc>
          <w:tcPr>
            <w:tcW w:w="4320" w:type="dxa"/>
            <w:shd w:val="clear" w:color="auto" w:fill="FAD0E4" w:themeFill="accent2" w:themeFillTint="33"/>
          </w:tcPr>
          <w:p w:rsidR="00904E81" w:rsidRDefault="00904E81" w:rsidP="00586C5E">
            <w:r>
              <w:t xml:space="preserve">The maximum userID of the active users is 2649429 while the number of active users is 480189. Can we build only the active users in the rows while we can still trace the userID?  </w:t>
            </w:r>
          </w:p>
        </w:tc>
        <w:tc>
          <w:tcPr>
            <w:tcW w:w="4320" w:type="dxa"/>
            <w:shd w:val="clear" w:color="auto" w:fill="BDF6FF" w:themeFill="accent1" w:themeFillTint="33"/>
          </w:tcPr>
          <w:p w:rsidR="00904E81" w:rsidRDefault="00904E81" w:rsidP="0002679B">
            <w:r>
              <w:t xml:space="preserve">With sparseMatrix(), the used memory size of 2649429 rows is the same as 480189 rows because non rating users occupy zero space. Use the dimnames() function to assign user IDs for rownames then we can trace the userID. </w:t>
            </w:r>
          </w:p>
        </w:tc>
      </w:tr>
      <w:tr w:rsidR="00904E81" w:rsidTr="00D83069">
        <w:trPr>
          <w:trHeight w:val="1601"/>
        </w:trPr>
        <w:tc>
          <w:tcPr>
            <w:tcW w:w="535" w:type="dxa"/>
            <w:shd w:val="clear" w:color="auto" w:fill="FAD0E4" w:themeFill="accent2" w:themeFillTint="33"/>
          </w:tcPr>
          <w:p w:rsidR="00904E81" w:rsidRDefault="00904E81" w:rsidP="00904E81">
            <w:pPr>
              <w:jc w:val="center"/>
            </w:pPr>
            <w:r>
              <w:t>5</w:t>
            </w:r>
          </w:p>
        </w:tc>
        <w:tc>
          <w:tcPr>
            <w:tcW w:w="4320" w:type="dxa"/>
            <w:shd w:val="clear" w:color="auto" w:fill="FAD0E4" w:themeFill="accent2" w:themeFillTint="33"/>
          </w:tcPr>
          <w:p w:rsidR="00904E81" w:rsidRDefault="00384F53" w:rsidP="00F4609B">
            <w:r>
              <w:t>How to make the memory usage as efficiently as possible?</w:t>
            </w:r>
          </w:p>
        </w:tc>
        <w:tc>
          <w:tcPr>
            <w:tcW w:w="4320" w:type="dxa"/>
            <w:shd w:val="clear" w:color="auto" w:fill="BDF6FF" w:themeFill="accent1" w:themeFillTint="33"/>
          </w:tcPr>
          <w:p w:rsidR="00904E81" w:rsidRDefault="00384F53" w:rsidP="00384F53">
            <w:r>
              <w:t>Remove some u</w:t>
            </w:r>
            <w:r w:rsidR="00D83069">
              <w:t>seless matrix by rm(), and use</w:t>
            </w:r>
            <w:r>
              <w:t xml:space="preserve"> gc() to do garbage collection.  The</w:t>
            </w:r>
            <w:r w:rsidR="00D83069">
              <w:t xml:space="preserve"> following</w:t>
            </w:r>
            <w:r>
              <w:t xml:space="preserve"> functions help know the usage of memory : </w:t>
            </w:r>
            <w:r w:rsidR="00235C41">
              <w:t>memory.limit()</w:t>
            </w:r>
            <w:r>
              <w:t>, memory.size(), object.size()</w:t>
            </w:r>
          </w:p>
        </w:tc>
      </w:tr>
      <w:tr w:rsidR="00384F53" w:rsidTr="00D83069">
        <w:trPr>
          <w:trHeight w:val="836"/>
        </w:trPr>
        <w:tc>
          <w:tcPr>
            <w:tcW w:w="535" w:type="dxa"/>
            <w:shd w:val="clear" w:color="auto" w:fill="FAD0E4" w:themeFill="accent2" w:themeFillTint="33"/>
          </w:tcPr>
          <w:p w:rsidR="00384F53" w:rsidRDefault="00384F53" w:rsidP="00904E81">
            <w:pPr>
              <w:jc w:val="center"/>
            </w:pPr>
            <w:r>
              <w:t>6</w:t>
            </w:r>
          </w:p>
        </w:tc>
        <w:tc>
          <w:tcPr>
            <w:tcW w:w="4320" w:type="dxa"/>
            <w:shd w:val="clear" w:color="auto" w:fill="FAD0E4" w:themeFill="accent2" w:themeFillTint="33"/>
          </w:tcPr>
          <w:p w:rsidR="00384F53" w:rsidRDefault="00384F53" w:rsidP="00F4609B">
            <w:r>
              <w:t>How to import probe file?</w:t>
            </w:r>
            <w:r w:rsidR="00D83069">
              <w:t xml:space="preserve"> </w:t>
            </w:r>
          </w:p>
        </w:tc>
        <w:tc>
          <w:tcPr>
            <w:tcW w:w="4320" w:type="dxa"/>
            <w:shd w:val="clear" w:color="auto" w:fill="BDF6FF" w:themeFill="accent1" w:themeFillTint="33"/>
          </w:tcPr>
          <w:p w:rsidR="00384F53" w:rsidRDefault="00D83069" w:rsidP="005C3581">
            <w:r>
              <w:t>Divide the 1.4 million records into 3 parts, and import the 3 parts separately in R</w:t>
            </w:r>
          </w:p>
        </w:tc>
      </w:tr>
      <w:tr w:rsidR="00904E81" w:rsidTr="00904E81">
        <w:trPr>
          <w:trHeight w:val="1223"/>
        </w:trPr>
        <w:tc>
          <w:tcPr>
            <w:tcW w:w="535" w:type="dxa"/>
            <w:shd w:val="clear" w:color="auto" w:fill="FAD0E4" w:themeFill="accent2" w:themeFillTint="33"/>
          </w:tcPr>
          <w:p w:rsidR="00904E81" w:rsidRDefault="00D83069" w:rsidP="00904E81">
            <w:pPr>
              <w:jc w:val="center"/>
            </w:pPr>
            <w:r>
              <w:t>7</w:t>
            </w:r>
          </w:p>
        </w:tc>
        <w:tc>
          <w:tcPr>
            <w:tcW w:w="4320" w:type="dxa"/>
            <w:shd w:val="clear" w:color="auto" w:fill="FAD0E4" w:themeFill="accent2" w:themeFillTint="33"/>
          </w:tcPr>
          <w:p w:rsidR="00904E81" w:rsidRDefault="00904E81" w:rsidP="00CF6A65">
            <w:r>
              <w:t>How to make a top 5 movie recommendation</w:t>
            </w:r>
            <w:r w:rsidR="00CE4FC5">
              <w:t>s</w:t>
            </w:r>
            <w:r>
              <w:t xml:space="preserve"> to each active user? </w:t>
            </w:r>
          </w:p>
        </w:tc>
        <w:tc>
          <w:tcPr>
            <w:tcW w:w="4320" w:type="dxa"/>
            <w:shd w:val="clear" w:color="auto" w:fill="BDF6FF" w:themeFill="accent1" w:themeFillTint="33"/>
          </w:tcPr>
          <w:p w:rsidR="00904E81" w:rsidRDefault="00904E81" w:rsidP="005C3581">
            <w:r>
              <w:t>Use library “recommenderlab”, transform the matrix to realRatingMatrix, do function Recommender(), then use predict by indicating the user ID with topN =5</w:t>
            </w:r>
          </w:p>
        </w:tc>
      </w:tr>
      <w:tr w:rsidR="00904E81" w:rsidTr="00904E81">
        <w:trPr>
          <w:trHeight w:val="1061"/>
        </w:trPr>
        <w:tc>
          <w:tcPr>
            <w:tcW w:w="535" w:type="dxa"/>
            <w:shd w:val="clear" w:color="auto" w:fill="FAD0E4" w:themeFill="accent2" w:themeFillTint="33"/>
          </w:tcPr>
          <w:p w:rsidR="00904E81" w:rsidRDefault="00D83069" w:rsidP="00904E81">
            <w:pPr>
              <w:jc w:val="center"/>
            </w:pPr>
            <w:r>
              <w:t>8</w:t>
            </w:r>
          </w:p>
        </w:tc>
        <w:tc>
          <w:tcPr>
            <w:tcW w:w="4320" w:type="dxa"/>
            <w:shd w:val="clear" w:color="auto" w:fill="FAD0E4" w:themeFill="accent2" w:themeFillTint="33"/>
          </w:tcPr>
          <w:p w:rsidR="00904E81" w:rsidRDefault="00904E81" w:rsidP="00CF6A65">
            <w:r>
              <w:t>How to predict ratings and evaluate RMSE of each method?</w:t>
            </w:r>
          </w:p>
        </w:tc>
        <w:tc>
          <w:tcPr>
            <w:tcW w:w="4320" w:type="dxa"/>
            <w:shd w:val="clear" w:color="auto" w:fill="BDF6FF" w:themeFill="accent1" w:themeFillTint="33"/>
          </w:tcPr>
          <w:p w:rsidR="00904E81" w:rsidRDefault="00904E81" w:rsidP="005C3581">
            <w:r>
              <w:t xml:space="preserve">Use function evaluationScheme(), then predict, then calcPredictionAccuracy() to calculate the RMSE  </w:t>
            </w:r>
          </w:p>
        </w:tc>
      </w:tr>
    </w:tbl>
    <w:p w:rsidR="008842B8" w:rsidRPr="000B76F1" w:rsidRDefault="008842B8" w:rsidP="000B76F1">
      <w:pPr>
        <w:pStyle w:val="Heading1"/>
      </w:pPr>
      <w:bookmarkStart w:id="9" w:name="_Codes_and_Results"/>
      <w:bookmarkStart w:id="10" w:name="_Hlk489286337"/>
      <w:bookmarkEnd w:id="9"/>
      <w:r w:rsidRPr="000B76F1">
        <w:lastRenderedPageBreak/>
        <w:t>Codes and Results</w:t>
      </w:r>
    </w:p>
    <w:bookmarkEnd w:id="10"/>
    <w:p w:rsidR="002959BE" w:rsidRPr="00D5413C" w:rsidRDefault="00CE4FC5" w:rsidP="00157487">
      <w:pPr>
        <w:pStyle w:val="Heading3"/>
      </w:pPr>
      <w:r>
        <w:t>1.</w:t>
      </w:r>
      <w:r w:rsidR="000B76F1">
        <w:t xml:space="preserve"> </w:t>
      </w:r>
      <w:r w:rsidR="002959BE">
        <w:t xml:space="preserve">AWK and UNIX </w:t>
      </w:r>
    </w:p>
    <w:p w:rsidR="002959BE" w:rsidRDefault="000C2592" w:rsidP="002959BE">
      <w:r>
        <w:t>Install Cygwin in Windows. Cygwin is a platform on which we can run UNIX commands.</w:t>
      </w:r>
    </w:p>
    <w:p w:rsidR="000C2592" w:rsidRDefault="000C2592" w:rsidP="002959BE">
      <w:r>
        <w:rPr>
          <w:noProof/>
        </w:rPr>
        <w:drawing>
          <wp:inline distT="0" distB="0" distL="0" distR="0">
            <wp:extent cx="5486400" cy="3466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ygwi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C2592" w:rsidRDefault="000C2592" w:rsidP="002959BE">
      <w:r>
        <w:t xml:space="preserve">Write a AWK script file called prep_netflix.awk. This is a text file with the following content: </w:t>
      </w:r>
    </w:p>
    <w:p w:rsidR="000C2592" w:rsidRPr="004B10DA" w:rsidRDefault="000C2592" w:rsidP="000C2592">
      <w:pPr>
        <w:autoSpaceDE w:val="0"/>
        <w:autoSpaceDN w:val="0"/>
        <w:adjustRightInd w:val="0"/>
        <w:spacing w:before="0" w:after="0" w:line="240" w:lineRule="auto"/>
        <w:rPr>
          <w:rFonts w:ascii="Courier New" w:hAnsi="Courier New" w:cs="Courier New"/>
          <w:color w:val="7F7F7F" w:themeColor="text1" w:themeTint="80"/>
        </w:rPr>
      </w:pPr>
      <w:r w:rsidRPr="004B10DA">
        <w:rPr>
          <w:rFonts w:ascii="Courier New" w:hAnsi="Courier New" w:cs="Courier New"/>
          <w:color w:val="7F7F7F" w:themeColor="text1" w:themeTint="80"/>
        </w:rPr>
        <w:t>BEGIN { FS = ":" }</w:t>
      </w:r>
    </w:p>
    <w:p w:rsidR="000C2592" w:rsidRPr="004B10DA" w:rsidRDefault="000C2592" w:rsidP="000C2592">
      <w:pPr>
        <w:autoSpaceDE w:val="0"/>
        <w:autoSpaceDN w:val="0"/>
        <w:adjustRightInd w:val="0"/>
        <w:spacing w:before="0" w:after="0" w:line="240" w:lineRule="auto"/>
        <w:rPr>
          <w:rFonts w:ascii="Courier New" w:hAnsi="Courier New" w:cs="Courier New"/>
          <w:color w:val="7F7F7F" w:themeColor="text1" w:themeTint="80"/>
        </w:rPr>
      </w:pPr>
      <w:r w:rsidRPr="004B10DA">
        <w:rPr>
          <w:rFonts w:ascii="Courier New" w:hAnsi="Courier New" w:cs="Courier New"/>
          <w:color w:val="7F7F7F" w:themeColor="text1" w:themeTint="80"/>
        </w:rPr>
        <w:t>{ if (FNR == 1) mID = $1</w:t>
      </w:r>
    </w:p>
    <w:p w:rsidR="000C2592" w:rsidRPr="004B10DA" w:rsidRDefault="000C2592" w:rsidP="000C2592">
      <w:pPr>
        <w:autoSpaceDE w:val="0"/>
        <w:autoSpaceDN w:val="0"/>
        <w:adjustRightInd w:val="0"/>
        <w:spacing w:before="0" w:after="0" w:line="240" w:lineRule="auto"/>
        <w:rPr>
          <w:rFonts w:ascii="Courier New" w:hAnsi="Courier New" w:cs="Courier New"/>
          <w:color w:val="7F7F7F" w:themeColor="text1" w:themeTint="80"/>
        </w:rPr>
      </w:pPr>
      <w:r w:rsidRPr="004B10DA">
        <w:rPr>
          <w:rFonts w:ascii="Courier New" w:hAnsi="Courier New" w:cs="Courier New"/>
          <w:color w:val="7F7F7F" w:themeColor="text1" w:themeTint="80"/>
        </w:rPr>
        <w:t xml:space="preserve">  if (FNR != 1) print mID "," $0 }</w:t>
      </w:r>
    </w:p>
    <w:p w:rsidR="00811F62" w:rsidRDefault="000C2592" w:rsidP="00DB69E9">
      <w:r>
        <w:t xml:space="preserve">Where FS means file separator, FNR means the current count of the number of input records in the current </w:t>
      </w:r>
      <w:r w:rsidR="00862384">
        <w:t xml:space="preserve">input </w:t>
      </w:r>
      <w:r>
        <w:t xml:space="preserve">file. </w:t>
      </w:r>
      <w:r w:rsidR="00862384">
        <w:t xml:space="preserve">This script says for the first record, like 1:, just set variable movieID; for the other records, like 1488844, 3, 2005-09-06, insert the movieID in the first column following by a comma and the whole record. </w:t>
      </w:r>
    </w:p>
    <w:p w:rsidR="00811F62" w:rsidRDefault="006E5E00" w:rsidP="00841BF9">
      <w:r>
        <w:t xml:space="preserve">Then execute the following UNIX commands in Cygwin: </w:t>
      </w:r>
    </w:p>
    <w:p w:rsidR="006E5E00" w:rsidRPr="004B10DA" w:rsidRDefault="006E5E00" w:rsidP="006E5E00">
      <w:pPr>
        <w:autoSpaceDE w:val="0"/>
        <w:autoSpaceDN w:val="0"/>
        <w:adjustRightInd w:val="0"/>
        <w:spacing w:after="0" w:line="240" w:lineRule="auto"/>
        <w:rPr>
          <w:rFonts w:ascii="Lucida Console" w:hAnsi="Lucida Console" w:cs="Lucida Console"/>
          <w:color w:val="7F7F7F" w:themeColor="text1" w:themeTint="80"/>
          <w:sz w:val="18"/>
          <w:szCs w:val="18"/>
        </w:rPr>
      </w:pPr>
      <w:r w:rsidRPr="004B10DA">
        <w:rPr>
          <w:rFonts w:ascii="Lucida Console" w:hAnsi="Lucida Console" w:cs="Lucida Console"/>
          <w:color w:val="7F7F7F" w:themeColor="text1" w:themeTint="80"/>
          <w:sz w:val="18"/>
          <w:szCs w:val="18"/>
        </w:rPr>
        <w:t>for j in mv*.txt; do echo $j; awk -f ../prep_netflix.awk &lt; $j &gt;&gt;all_movie.dat; done</w:t>
      </w:r>
    </w:p>
    <w:p w:rsidR="00707138" w:rsidRDefault="006E5E00" w:rsidP="00841BF9">
      <w:r>
        <w:t>These commands will sequentially read mv_0000001.txt to mv_0017770.txt and append the out</w:t>
      </w:r>
      <w:r w:rsidR="000B6D44">
        <w:t>put</w:t>
      </w:r>
      <w:r>
        <w:t xml:space="preserve"> to an aggregate file named all_movie.dat</w:t>
      </w:r>
      <w:r w:rsidR="00157C12">
        <w:t xml:space="preserve"> which is actually a CSV file contains 4 columns : </w:t>
      </w:r>
      <w:r w:rsidR="000B6D44">
        <w:t xml:space="preserve"> movieID, userID, Rate, and Date with comma as separator. </w:t>
      </w:r>
    </w:p>
    <w:p w:rsidR="00707138" w:rsidRDefault="00352668" w:rsidP="00841BF9">
      <w:r>
        <w:lastRenderedPageBreak/>
        <w:t>The aggregate file occupies 2.5GByte</w:t>
      </w:r>
      <w:r w:rsidR="00C30AC4">
        <w:t>. I wro</w:t>
      </w:r>
      <w:r w:rsidR="009E5514">
        <w:t>te a</w:t>
      </w:r>
      <w:r w:rsidR="00C30AC4">
        <w:t xml:space="preserve"> AWK to run the file, knowing the aggregate file has about</w:t>
      </w:r>
      <w:r>
        <w:t xml:space="preserve"> 100 million records. </w:t>
      </w:r>
    </w:p>
    <w:p w:rsidR="00352668" w:rsidRDefault="00352668" w:rsidP="00841BF9">
      <w:r>
        <w:rPr>
          <w:noProof/>
        </w:rPr>
        <w:drawing>
          <wp:inline distT="0" distB="0" distL="0" distR="0">
            <wp:extent cx="5486400" cy="3482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ygwin-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82975"/>
                    </a:xfrm>
                    <a:prstGeom prst="rect">
                      <a:avLst/>
                    </a:prstGeom>
                  </pic:spPr>
                </pic:pic>
              </a:graphicData>
            </a:graphic>
          </wp:inline>
        </w:drawing>
      </w:r>
    </w:p>
    <w:p w:rsidR="00C30AC4" w:rsidRPr="00D5413C" w:rsidRDefault="00C30AC4" w:rsidP="00157487">
      <w:pPr>
        <w:pStyle w:val="Heading3"/>
      </w:pPr>
      <w:r>
        <w:t>2.</w:t>
      </w:r>
      <w:r w:rsidR="00CE4FC5">
        <w:t xml:space="preserve"> </w:t>
      </w:r>
      <w:r>
        <w:t>Divided</w:t>
      </w:r>
      <w:r w:rsidR="00157487">
        <w:t xml:space="preserve"> into Train and T</w:t>
      </w:r>
      <w:r w:rsidR="00407601">
        <w:t>est</w:t>
      </w:r>
    </w:p>
    <w:p w:rsidR="00AF7253" w:rsidRDefault="00C30AC4" w:rsidP="00841BF9">
      <w:r>
        <w:t xml:space="preserve">We can use AWK to divide the </w:t>
      </w:r>
      <w:r w:rsidR="00AF7253">
        <w:t>aggregate file</w:t>
      </w:r>
      <w:r>
        <w:t xml:space="preserve"> into train and test, or we can use R </w:t>
      </w:r>
      <w:r w:rsidR="00AF7253">
        <w:t xml:space="preserve">instruction like sample() to do so, or we can use evaluationScheme() to indicate the train percentage, assuming train is 95% and test is 5%. </w:t>
      </w:r>
    </w:p>
    <w:p w:rsidR="00AF7253" w:rsidRDefault="00AF7253" w:rsidP="00841BF9">
      <w:r>
        <w:t xml:space="preserve">AWK script of train: </w:t>
      </w:r>
    </w:p>
    <w:p w:rsidR="00AF7253" w:rsidRPr="004B10DA" w:rsidRDefault="00AF7253" w:rsidP="00AF7253">
      <w:pPr>
        <w:autoSpaceDE w:val="0"/>
        <w:autoSpaceDN w:val="0"/>
        <w:adjustRightInd w:val="0"/>
        <w:spacing w:before="0" w:after="0" w:line="240" w:lineRule="auto"/>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BEGIN { M = 18 </w:t>
      </w:r>
    </w:p>
    <w:p w:rsidR="00AF7253" w:rsidRPr="004B10DA" w:rsidRDefault="00AF7253" w:rsidP="00AF7253">
      <w:pPr>
        <w:autoSpaceDE w:val="0"/>
        <w:autoSpaceDN w:val="0"/>
        <w:adjustRightInd w:val="0"/>
        <w:spacing w:before="0" w:after="0" w:line="240" w:lineRule="auto"/>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ab/>
        <w:t xml:space="preserve">N = 20 } </w:t>
      </w:r>
    </w:p>
    <w:p w:rsidR="00AF7253" w:rsidRPr="004B10DA" w:rsidRDefault="00AF7253" w:rsidP="00AF7253">
      <w:pPr>
        <w:autoSpaceDE w:val="0"/>
        <w:autoSpaceDN w:val="0"/>
        <w:adjustRightInd w:val="0"/>
        <w:spacing w:before="0" w:after="0" w:line="240" w:lineRule="auto"/>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r = (FNR - M) % N</w:t>
      </w:r>
    </w:p>
    <w:p w:rsidR="00AF7253" w:rsidRPr="004B10DA" w:rsidRDefault="00AF7253" w:rsidP="00AF7253">
      <w:pPr>
        <w:rPr>
          <w:color w:val="7F7F7F" w:themeColor="text1" w:themeTint="80"/>
          <w:sz w:val="20"/>
          <w:szCs w:val="20"/>
        </w:rPr>
      </w:pPr>
      <w:r w:rsidRPr="004B10DA">
        <w:rPr>
          <w:rFonts w:ascii="Courier New" w:hAnsi="Courier New" w:cs="Courier New"/>
          <w:color w:val="7F7F7F" w:themeColor="text1" w:themeTint="80"/>
          <w:sz w:val="20"/>
          <w:szCs w:val="20"/>
        </w:rPr>
        <w:t xml:space="preserve">  if ( r != 0 ) print $0 }</w:t>
      </w:r>
      <w:r w:rsidRPr="004B10DA">
        <w:rPr>
          <w:color w:val="7F7F7F" w:themeColor="text1" w:themeTint="80"/>
          <w:sz w:val="20"/>
          <w:szCs w:val="20"/>
        </w:rPr>
        <w:t xml:space="preserve"> </w:t>
      </w:r>
      <w:r w:rsidR="00157C12" w:rsidRPr="004B10DA">
        <w:rPr>
          <w:color w:val="7F7F7F" w:themeColor="text1" w:themeTint="80"/>
          <w:sz w:val="20"/>
          <w:szCs w:val="20"/>
        </w:rPr>
        <w:t xml:space="preserve"> </w:t>
      </w:r>
      <w:r w:rsidR="006E5E00" w:rsidRPr="004B10DA">
        <w:rPr>
          <w:color w:val="7F7F7F" w:themeColor="text1" w:themeTint="80"/>
          <w:sz w:val="20"/>
          <w:szCs w:val="20"/>
        </w:rPr>
        <w:t xml:space="preserve"> </w:t>
      </w:r>
    </w:p>
    <w:p w:rsidR="00AF7253" w:rsidRPr="009E5514" w:rsidRDefault="00AF7253" w:rsidP="00AF7253">
      <w:pPr>
        <w:autoSpaceDE w:val="0"/>
        <w:autoSpaceDN w:val="0"/>
        <w:adjustRightInd w:val="0"/>
        <w:spacing w:before="0" w:after="0" w:line="240" w:lineRule="auto"/>
        <w:rPr>
          <w:rFonts w:ascii="Courier New" w:hAnsi="Courier New" w:cs="Courier New"/>
        </w:rPr>
      </w:pPr>
      <w:bookmarkStart w:id="11" w:name="_Hlk489376344"/>
      <w:r w:rsidRPr="009E5514">
        <w:t>AWK script of test:</w:t>
      </w:r>
    </w:p>
    <w:bookmarkEnd w:id="11"/>
    <w:p w:rsidR="00AF7253" w:rsidRPr="004B10DA" w:rsidRDefault="00AF7253" w:rsidP="00AF7253">
      <w:pPr>
        <w:autoSpaceDE w:val="0"/>
        <w:autoSpaceDN w:val="0"/>
        <w:adjustRightInd w:val="0"/>
        <w:spacing w:before="0" w:after="0" w:line="240" w:lineRule="auto"/>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BEGIN { M = 18 </w:t>
      </w:r>
    </w:p>
    <w:p w:rsidR="00AF7253" w:rsidRPr="004B10DA" w:rsidRDefault="00AF7253" w:rsidP="00AF7253">
      <w:pPr>
        <w:autoSpaceDE w:val="0"/>
        <w:autoSpaceDN w:val="0"/>
        <w:adjustRightInd w:val="0"/>
        <w:spacing w:before="0" w:after="0" w:line="240" w:lineRule="auto"/>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ab/>
        <w:t xml:space="preserve">N = 20 } </w:t>
      </w:r>
    </w:p>
    <w:p w:rsidR="00AF7253" w:rsidRPr="004B10DA" w:rsidRDefault="00AF7253" w:rsidP="00AF7253">
      <w:pPr>
        <w:autoSpaceDE w:val="0"/>
        <w:autoSpaceDN w:val="0"/>
        <w:adjustRightInd w:val="0"/>
        <w:spacing w:before="0" w:after="0" w:line="240" w:lineRule="auto"/>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r = (FNR - M) % N</w:t>
      </w:r>
    </w:p>
    <w:p w:rsidR="00AF7253" w:rsidRPr="004B10DA" w:rsidRDefault="00AF7253" w:rsidP="00AF7253">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  if ( r == 0 ) print $0 }  </w:t>
      </w:r>
    </w:p>
    <w:p w:rsidR="00AF7253" w:rsidRDefault="00AF7253" w:rsidP="00841BF9">
      <w:r>
        <w:t xml:space="preserve">UNIX command: </w:t>
      </w:r>
    </w:p>
    <w:p w:rsidR="00AF7253" w:rsidRPr="004B10DA" w:rsidRDefault="00AF7253" w:rsidP="00AF7253">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awk -f test.awk &lt; all_movie.dat &gt;&gt; test_movie.csv; done</w:t>
      </w:r>
    </w:p>
    <w:p w:rsidR="00AF7253" w:rsidRPr="004B10DA" w:rsidRDefault="00AF7253" w:rsidP="00AF7253">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awk -f train.awk &lt; all_movie.dat &gt;&gt; train_movie.csv; done</w:t>
      </w:r>
    </w:p>
    <w:p w:rsidR="009E5514" w:rsidRDefault="009E5514" w:rsidP="009E5514">
      <w:pPr>
        <w:autoSpaceDE w:val="0"/>
        <w:autoSpaceDN w:val="0"/>
        <w:adjustRightInd w:val="0"/>
        <w:spacing w:before="0" w:after="0" w:line="240" w:lineRule="auto"/>
      </w:pPr>
      <w:r>
        <w:lastRenderedPageBreak/>
        <w:t xml:space="preserve">R command </w:t>
      </w:r>
      <w:r w:rsidR="000D4540">
        <w:t>of evaluationScheme()</w:t>
      </w:r>
      <w:r>
        <w:t xml:space="preserve">: </w:t>
      </w:r>
    </w:p>
    <w:p w:rsidR="009E5514" w:rsidRPr="009E5514" w:rsidRDefault="009E5514" w:rsidP="009E5514">
      <w:pPr>
        <w:autoSpaceDE w:val="0"/>
        <w:autoSpaceDN w:val="0"/>
        <w:adjustRightInd w:val="0"/>
        <w:spacing w:before="0" w:after="0" w:line="240" w:lineRule="auto"/>
        <w:rPr>
          <w:rFonts w:ascii="Courier New" w:hAnsi="Courier New" w:cs="Courier New"/>
        </w:rPr>
      </w:pPr>
    </w:p>
    <w:p w:rsidR="009E5514" w:rsidRDefault="00CE4FC5" w:rsidP="009E5514">
      <w:pPr>
        <w:autoSpaceDE w:val="0"/>
        <w:autoSpaceDN w:val="0"/>
        <w:adjustRightInd w:val="0"/>
        <w:spacing w:before="0" w:after="0" w:line="240" w:lineRule="auto"/>
        <w:rPr>
          <w:rFonts w:ascii="Courier New" w:hAnsi="Courier New" w:cs="Courier New"/>
          <w:color w:val="00B050"/>
          <w:sz w:val="20"/>
          <w:szCs w:val="20"/>
        </w:rPr>
      </w:pPr>
      <w:r w:rsidRPr="004B10DA">
        <w:rPr>
          <w:rFonts w:cs="Arial"/>
          <w:color w:val="7F7F7F" w:themeColor="text1" w:themeTint="80"/>
          <w:sz w:val="20"/>
          <w:szCs w:val="20"/>
        </w:rPr>
        <w:t xml:space="preserve">&gt;  </w:t>
      </w:r>
      <w:r w:rsidR="009E5514" w:rsidRPr="004B10DA">
        <w:rPr>
          <w:rFonts w:ascii="Courier New" w:hAnsi="Courier New" w:cs="Courier New"/>
          <w:color w:val="7F7F7F" w:themeColor="text1" w:themeTint="80"/>
          <w:sz w:val="20"/>
          <w:szCs w:val="20"/>
        </w:rPr>
        <w:t>e &lt;- eval</w:t>
      </w:r>
      <w:r w:rsidR="000D4540" w:rsidRPr="004B10DA">
        <w:rPr>
          <w:rFonts w:ascii="Courier New" w:hAnsi="Courier New" w:cs="Courier New"/>
          <w:color w:val="7F7F7F" w:themeColor="text1" w:themeTint="80"/>
          <w:sz w:val="20"/>
          <w:szCs w:val="20"/>
        </w:rPr>
        <w:t>uationScheme(r</w:t>
      </w:r>
      <w:r w:rsidR="009E5514" w:rsidRPr="004B10DA">
        <w:rPr>
          <w:rFonts w:ascii="Courier New" w:hAnsi="Courier New" w:cs="Courier New"/>
          <w:color w:val="7F7F7F" w:themeColor="text1" w:themeTint="80"/>
          <w:sz w:val="20"/>
          <w:szCs w:val="20"/>
        </w:rPr>
        <w:t>, method="s</w:t>
      </w:r>
      <w:r w:rsidR="000D4540" w:rsidRPr="004B10DA">
        <w:rPr>
          <w:rFonts w:ascii="Courier New" w:hAnsi="Courier New" w:cs="Courier New"/>
          <w:color w:val="7F7F7F" w:themeColor="text1" w:themeTint="80"/>
          <w:sz w:val="20"/>
          <w:szCs w:val="20"/>
        </w:rPr>
        <w:t>plit", train=0.95, k=1, given=-1</w:t>
      </w:r>
      <w:r w:rsidR="009E5514" w:rsidRPr="004B10DA">
        <w:rPr>
          <w:rFonts w:ascii="Courier New" w:hAnsi="Courier New" w:cs="Courier New"/>
          <w:color w:val="7F7F7F" w:themeColor="text1" w:themeTint="80"/>
          <w:sz w:val="20"/>
          <w:szCs w:val="20"/>
        </w:rPr>
        <w:t>)</w:t>
      </w:r>
    </w:p>
    <w:p w:rsidR="000B76F1" w:rsidRPr="0011022A" w:rsidRDefault="000B76F1" w:rsidP="009E5514">
      <w:pPr>
        <w:autoSpaceDE w:val="0"/>
        <w:autoSpaceDN w:val="0"/>
        <w:adjustRightInd w:val="0"/>
        <w:spacing w:before="0" w:after="0" w:line="240" w:lineRule="auto"/>
        <w:rPr>
          <w:rFonts w:ascii="Courier New" w:hAnsi="Courier New" w:cs="Courier New"/>
          <w:color w:val="00B050"/>
          <w:sz w:val="20"/>
          <w:szCs w:val="20"/>
        </w:rPr>
      </w:pPr>
    </w:p>
    <w:p w:rsidR="00AF7253" w:rsidRPr="000B76F1" w:rsidRDefault="00AF7253" w:rsidP="00157487">
      <w:pPr>
        <w:pStyle w:val="Heading3"/>
      </w:pPr>
      <w:r w:rsidRPr="000B76F1">
        <w:t>3.</w:t>
      </w:r>
      <w:r w:rsidR="00CE4FC5" w:rsidRPr="000B76F1">
        <w:t xml:space="preserve"> </w:t>
      </w:r>
      <w:r w:rsidR="000B76F1">
        <w:t>R</w:t>
      </w:r>
      <w:r w:rsidR="00157487">
        <w:t>eshape the Aggregate F</w:t>
      </w:r>
      <w:r w:rsidR="000D4540" w:rsidRPr="000B76F1">
        <w:t xml:space="preserve">ile </w:t>
      </w:r>
    </w:p>
    <w:p w:rsidR="008C076C" w:rsidRDefault="008C076C" w:rsidP="00841BF9">
      <w:r>
        <w:t xml:space="preserve">To use recommenderlab library, we must transform the aggregate file into the format of ratingMatrix which looks like this: </w:t>
      </w:r>
    </w:p>
    <w:p w:rsidR="008C076C" w:rsidRDefault="008C076C" w:rsidP="00841BF9">
      <w:r>
        <w:rPr>
          <w:noProof/>
        </w:rPr>
        <w:drawing>
          <wp:inline distT="0" distB="0" distL="0" distR="0">
            <wp:extent cx="3057525" cy="2095500"/>
            <wp:effectExtent l="0" t="0" r="9525" b="0"/>
            <wp:docPr id="16" name="Picture 16" descr="A close up of a key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tingMatrix.jpg"/>
                    <pic:cNvPicPr/>
                  </pic:nvPicPr>
                  <pic:blipFill>
                    <a:blip r:embed="rId12">
                      <a:extLst>
                        <a:ext uri="{28A0092B-C50C-407E-A947-70E740481C1C}">
                          <a14:useLocalDpi xmlns:a14="http://schemas.microsoft.com/office/drawing/2010/main" val="0"/>
                        </a:ext>
                      </a:extLst>
                    </a:blip>
                    <a:stretch>
                      <a:fillRect/>
                    </a:stretch>
                  </pic:blipFill>
                  <pic:spPr>
                    <a:xfrm>
                      <a:off x="0" y="0"/>
                      <a:ext cx="3057525" cy="2095500"/>
                    </a:xfrm>
                    <a:prstGeom prst="rect">
                      <a:avLst/>
                    </a:prstGeom>
                  </pic:spPr>
                </pic:pic>
              </a:graphicData>
            </a:graphic>
          </wp:inline>
        </w:drawing>
      </w:r>
      <w:r>
        <w:t xml:space="preserve"> </w:t>
      </w:r>
    </w:p>
    <w:p w:rsidR="008C076C" w:rsidRDefault="00C5398D" w:rsidP="00841BF9">
      <w:r>
        <w:t>The row is represented by u (</w:t>
      </w:r>
      <w:r w:rsidR="008C076C">
        <w:t>user</w:t>
      </w:r>
      <w:r>
        <w:t>)</w:t>
      </w:r>
      <w:r w:rsidR="008C076C">
        <w:t xml:space="preserve">, </w:t>
      </w:r>
      <w:r>
        <w:t xml:space="preserve">column is represented by </w:t>
      </w:r>
      <w:r w:rsidR="008C076C">
        <w:t xml:space="preserve">i </w:t>
      </w:r>
      <w:r>
        <w:t>(</w:t>
      </w:r>
      <w:r w:rsidR="008C076C">
        <w:t>item</w:t>
      </w:r>
      <w:r>
        <w:t>,</w:t>
      </w:r>
      <w:r w:rsidR="008C076C">
        <w:t xml:space="preserve"> or movie)</w:t>
      </w:r>
      <w:r>
        <w:t xml:space="preserve">. This form does not need date so we will delete the column of Date. </w:t>
      </w:r>
    </w:p>
    <w:p w:rsidR="006E5E00" w:rsidRDefault="000D4540" w:rsidP="00841BF9">
      <w:r>
        <w:t xml:space="preserve">Initially I used </w:t>
      </w:r>
      <w:r w:rsidR="00271372">
        <w:t>the following R code to reshape the aggregate file into a ratingMatrix, however, the consequence of this huge matrix overloaded my 16GB RAM</w:t>
      </w:r>
      <w:r w:rsidR="004D3688">
        <w:t xml:space="preserve"> with an error</w:t>
      </w:r>
      <w:r w:rsidR="00271372">
        <w:t>.</w:t>
      </w:r>
    </w:p>
    <w:p w:rsidR="00271372" w:rsidRPr="004B10DA" w:rsidRDefault="00CE4FC5" w:rsidP="00271372">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271372" w:rsidRPr="004B10DA">
        <w:rPr>
          <w:rFonts w:ascii="Courier New" w:hAnsi="Courier New" w:cs="Courier New"/>
          <w:color w:val="7F7F7F" w:themeColor="text1" w:themeTint="80"/>
          <w:sz w:val="20"/>
          <w:szCs w:val="20"/>
        </w:rPr>
        <w:t>library(“reshape2”)</w:t>
      </w:r>
    </w:p>
    <w:p w:rsidR="00271372" w:rsidRPr="004B10DA" w:rsidRDefault="00CE4FC5" w:rsidP="00271372">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271372" w:rsidRPr="004B10DA">
        <w:rPr>
          <w:rFonts w:ascii="Courier New" w:hAnsi="Courier New" w:cs="Courier New"/>
          <w:color w:val="7F7F7F" w:themeColor="text1" w:themeTint="80"/>
          <w:sz w:val="20"/>
          <w:szCs w:val="20"/>
        </w:rPr>
        <w:t>g&lt;-acast(mvTrain, CustID ~ mvID, value.var="Rate")</w:t>
      </w:r>
    </w:p>
    <w:p w:rsidR="007F1B07" w:rsidRPr="004B10DA" w:rsidRDefault="00271372" w:rsidP="00841BF9">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##Error: cannot allocate vector of size 63.6 </w:t>
      </w:r>
      <w:r w:rsidR="007F1B07" w:rsidRPr="004B10DA">
        <w:rPr>
          <w:rFonts w:ascii="Courier New" w:hAnsi="Courier New" w:cs="Courier New"/>
          <w:color w:val="7F7F7F" w:themeColor="text1" w:themeTint="80"/>
          <w:sz w:val="20"/>
          <w:szCs w:val="20"/>
        </w:rPr>
        <w:t xml:space="preserve">Gb </w:t>
      </w:r>
    </w:p>
    <w:p w:rsidR="007F1B07" w:rsidRDefault="007F1B07" w:rsidP="00841BF9">
      <w:r>
        <w:t xml:space="preserve">Then I tried sparseMatrix function as below: </w:t>
      </w:r>
    </w:p>
    <w:p w:rsidR="007F1B07" w:rsidRPr="004B10DA" w:rsidRDefault="00CE4FC5" w:rsidP="007F1B07">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7F1B07" w:rsidRPr="004B10DA">
        <w:rPr>
          <w:rFonts w:ascii="Courier New" w:hAnsi="Courier New" w:cs="Courier New"/>
          <w:color w:val="7F7F7F" w:themeColor="text1" w:themeTint="80"/>
          <w:sz w:val="20"/>
          <w:szCs w:val="20"/>
        </w:rPr>
        <w:t>library("Matrix")</w:t>
      </w:r>
    </w:p>
    <w:p w:rsidR="004D3688" w:rsidRPr="004B10DA" w:rsidRDefault="00CE4FC5" w:rsidP="007F1B07">
      <w:pPr>
        <w:rPr>
          <w:rFonts w:ascii="Courier New" w:hAnsi="Courier New" w:cs="Courier New"/>
          <w:color w:val="7F7F7F" w:themeColor="text1" w:themeTint="80"/>
          <w:sz w:val="20"/>
          <w:szCs w:val="20"/>
        </w:rPr>
      </w:pPr>
      <w:bookmarkStart w:id="12" w:name="_Hlk489382124"/>
      <w:r w:rsidRPr="004B10DA">
        <w:rPr>
          <w:rFonts w:cs="Arial"/>
          <w:color w:val="7F7F7F" w:themeColor="text1" w:themeTint="80"/>
          <w:sz w:val="20"/>
          <w:szCs w:val="20"/>
        </w:rPr>
        <w:t xml:space="preserve">&gt; </w:t>
      </w:r>
      <w:bookmarkEnd w:id="12"/>
      <w:r w:rsidR="007F1B07" w:rsidRPr="004B10DA">
        <w:rPr>
          <w:rFonts w:ascii="Courier New" w:hAnsi="Courier New" w:cs="Courier New"/>
          <w:color w:val="7F7F7F" w:themeColor="text1" w:themeTint="80"/>
          <w:sz w:val="20"/>
          <w:szCs w:val="20"/>
          <w:lang w:eastAsia="zh-TW"/>
        </w:rPr>
        <w:t>N</w:t>
      </w:r>
      <w:r w:rsidR="007F1B07" w:rsidRPr="004B10DA">
        <w:rPr>
          <w:rFonts w:ascii="Courier New" w:hAnsi="Courier New" w:cs="Courier New"/>
          <w:color w:val="7F7F7F" w:themeColor="text1" w:themeTint="80"/>
          <w:sz w:val="20"/>
          <w:szCs w:val="20"/>
        </w:rPr>
        <w:t xml:space="preserve"> &lt;- sparseMatrix(i=mvTrain[[2]],j=mvTrain[[1]],x=mvTrain[[3]])</w:t>
      </w:r>
    </w:p>
    <w:p w:rsidR="004D3688" w:rsidRDefault="004D3688" w:rsidP="004D3688">
      <w:r>
        <w:t>This successfully create</w:t>
      </w:r>
      <w:r w:rsidR="00C5398D">
        <w:t>s</w:t>
      </w:r>
      <w:r>
        <w:t xml:space="preserve"> a matrix N and the size of N is only 1.3GB</w:t>
      </w:r>
      <w:r w:rsidR="00EA73E0">
        <w:t>, with 2646429</w:t>
      </w:r>
      <w:r>
        <w:t xml:space="preserve"> rows </w:t>
      </w:r>
      <w:r w:rsidR="00C5398D">
        <w:t xml:space="preserve">(most of them are inactive users with no ratings) </w:t>
      </w:r>
      <w:r>
        <w:t>by 17770 columns</w:t>
      </w:r>
      <w:r w:rsidR="00CD544F">
        <w:t>, but only 100 million non NA</w:t>
      </w:r>
      <w:r>
        <w:t xml:space="preserve">.  </w:t>
      </w:r>
    </w:p>
    <w:p w:rsidR="004D3688" w:rsidRPr="004B10DA" w:rsidRDefault="00CE4FC5" w:rsidP="004A5E8E">
      <w:pPr>
        <w:spacing w:before="0" w:after="0"/>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4D3688" w:rsidRPr="004B10DA">
        <w:rPr>
          <w:rFonts w:ascii="Courier New" w:hAnsi="Courier New" w:cs="Courier New"/>
          <w:color w:val="7F7F7F" w:themeColor="text1" w:themeTint="80"/>
          <w:sz w:val="20"/>
          <w:szCs w:val="20"/>
        </w:rPr>
        <w:t>object.size(N)</w:t>
      </w:r>
    </w:p>
    <w:p w:rsidR="004D3688" w:rsidRPr="004B10DA" w:rsidRDefault="004D3688"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1355202080 bytes</w:t>
      </w:r>
    </w:p>
    <w:p w:rsidR="004D3688" w:rsidRPr="004B10DA" w:rsidRDefault="004D3688"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nrow(N)</w:t>
      </w:r>
    </w:p>
    <w:p w:rsidR="004D3688" w:rsidRPr="004B10DA" w:rsidRDefault="004D3688"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2649429</w:t>
      </w:r>
    </w:p>
    <w:p w:rsidR="004D3688" w:rsidRPr="004B10DA" w:rsidRDefault="004D3688"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ncol(N)</w:t>
      </w:r>
    </w:p>
    <w:p w:rsidR="004D3688" w:rsidRPr="004B10DA" w:rsidRDefault="004D3688"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lastRenderedPageBreak/>
        <w:t>[1] 17770</w:t>
      </w:r>
    </w:p>
    <w:p w:rsidR="00CD544F" w:rsidRPr="004B10DA" w:rsidRDefault="00CD544F"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nnzero(N)</w:t>
      </w:r>
    </w:p>
    <w:p w:rsidR="00CD544F" w:rsidRDefault="00CD544F" w:rsidP="004A5E8E">
      <w:pPr>
        <w:spacing w:before="0"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100480507</w:t>
      </w:r>
    </w:p>
    <w:p w:rsidR="004A5E8E" w:rsidRPr="004B10DA" w:rsidRDefault="004A5E8E" w:rsidP="004A5E8E">
      <w:pPr>
        <w:spacing w:before="0" w:after="0"/>
        <w:rPr>
          <w:rFonts w:ascii="Courier New" w:hAnsi="Courier New" w:cs="Courier New"/>
          <w:color w:val="7F7F7F" w:themeColor="text1" w:themeTint="80"/>
          <w:sz w:val="20"/>
          <w:szCs w:val="20"/>
        </w:rPr>
      </w:pPr>
    </w:p>
    <w:p w:rsidR="008C076C" w:rsidRDefault="008C076C" w:rsidP="004D3688">
      <w:r>
        <w:t xml:space="preserve">A sparse matrix is a matrix with more than 50% of fields as NA (missing value). I found the matrix N has 99% of fields as NA. </w:t>
      </w:r>
    </w:p>
    <w:p w:rsidR="00F6097C" w:rsidRDefault="00C5398D" w:rsidP="00F6097C">
      <w:r>
        <w:t>The function sparseMatrix() only stores non</w:t>
      </w:r>
      <w:r w:rsidR="00AE76CB">
        <w:t xml:space="preserve">-NA values in memory, </w:t>
      </w:r>
      <w:r>
        <w:t>NA o</w:t>
      </w:r>
      <w:r w:rsidR="004C00C2">
        <w:t>ccupies zero space in sparseMatrix</w:t>
      </w:r>
      <w:r>
        <w:t xml:space="preserve">. </w:t>
      </w:r>
      <w:r w:rsidR="004C00C2">
        <w:t>Fro</w:t>
      </w:r>
      <w:r w:rsidR="00AE76CB">
        <w:t xml:space="preserve">m the above commands we see </w:t>
      </w:r>
      <w:r w:rsidR="004C00C2">
        <w:t xml:space="preserve">sparseMatrix creates 2649429 rows, which is the max CustID, rather than the number of active users 480189. Fortunately, inactive users </w:t>
      </w:r>
      <w:r w:rsidR="00F6097C">
        <w:t xml:space="preserve">occupy </w:t>
      </w:r>
      <w:r>
        <w:t>zero space in memory</w:t>
      </w:r>
      <w:r w:rsidR="004C00C2">
        <w:t xml:space="preserve"> because they make no ratings, the memory size of spaseMatrix is the same no matter it contains inactive users or not. </w:t>
      </w:r>
      <w:r>
        <w:t xml:space="preserve"> </w:t>
      </w:r>
    </w:p>
    <w:p w:rsidR="004D3688" w:rsidRDefault="00F82179" w:rsidP="004D3688">
      <w:r>
        <w:t>Because later we will delete the inactive users while keeping the index of user ID, we use the below</w:t>
      </w:r>
      <w:r w:rsidR="00F6097C">
        <w:t xml:space="preserve"> instruction </w:t>
      </w:r>
      <w:r>
        <w:t>to</w:t>
      </w:r>
      <w:r w:rsidR="00F6097C">
        <w:t xml:space="preserve"> give rownames=CustID, and colnames=movieID</w:t>
      </w:r>
      <w:r>
        <w:t>, in character</w:t>
      </w:r>
      <w:r w:rsidR="00F6097C">
        <w:t xml:space="preserve">. </w:t>
      </w:r>
    </w:p>
    <w:p w:rsidR="007F1B07" w:rsidRPr="004B10DA" w:rsidRDefault="00CE4FC5" w:rsidP="007F1B07">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F82179" w:rsidRPr="004B10DA">
        <w:rPr>
          <w:rFonts w:ascii="Courier New" w:hAnsi="Courier New" w:cs="Courier New"/>
          <w:color w:val="7F7F7F" w:themeColor="text1" w:themeTint="80"/>
          <w:sz w:val="20"/>
          <w:szCs w:val="20"/>
        </w:rPr>
        <w:t>di</w:t>
      </w:r>
      <w:r w:rsidR="007F1B07" w:rsidRPr="004B10DA">
        <w:rPr>
          <w:rFonts w:ascii="Courier New" w:hAnsi="Courier New" w:cs="Courier New"/>
          <w:color w:val="7F7F7F" w:themeColor="text1" w:themeTint="80"/>
          <w:sz w:val="20"/>
          <w:szCs w:val="20"/>
        </w:rPr>
        <w:t>mnames(N) &lt;- list(user=as.character(c(1: nrow(N))),</w:t>
      </w:r>
      <w:r w:rsidR="00F6097C" w:rsidRPr="004B10DA">
        <w:rPr>
          <w:rFonts w:ascii="Courier New" w:hAnsi="Courier New" w:cs="Courier New"/>
          <w:color w:val="7F7F7F" w:themeColor="text1" w:themeTint="80"/>
          <w:sz w:val="20"/>
          <w:szCs w:val="20"/>
        </w:rPr>
        <w:t xml:space="preserve"> </w:t>
      </w:r>
      <w:r w:rsidR="007F1B07" w:rsidRPr="004B10DA">
        <w:rPr>
          <w:rFonts w:ascii="Courier New" w:hAnsi="Courier New" w:cs="Courier New"/>
          <w:color w:val="7F7F7F" w:themeColor="text1" w:themeTint="80"/>
          <w:sz w:val="20"/>
          <w:szCs w:val="20"/>
        </w:rPr>
        <w:t>movie=as.character(c(1:ncol(N))))</w:t>
      </w:r>
    </w:p>
    <w:p w:rsidR="003822E1" w:rsidRPr="00D5413C" w:rsidRDefault="003822E1" w:rsidP="00157487">
      <w:pPr>
        <w:pStyle w:val="Heading3"/>
      </w:pPr>
      <w:r>
        <w:t>4.</w:t>
      </w:r>
      <w:r w:rsidR="00407601">
        <w:t>D</w:t>
      </w:r>
      <w:r w:rsidR="00157487">
        <w:t>elete the Inactive U</w:t>
      </w:r>
      <w:r w:rsidR="00CD544F">
        <w:t>sers</w:t>
      </w:r>
    </w:p>
    <w:p w:rsidR="0047366F" w:rsidRDefault="00CD544F" w:rsidP="003822E1">
      <w:r>
        <w:t>In</w:t>
      </w:r>
      <w:r w:rsidR="003822E1">
        <w:t xml:space="preserve"> recommenderlab</w:t>
      </w:r>
      <w:r>
        <w:t>, there is an easy way to delete the inactive users. With rowCounts() function, we can delete</w:t>
      </w:r>
      <w:r w:rsidR="003822E1">
        <w:t xml:space="preserve"> </w:t>
      </w:r>
      <w:r w:rsidR="0047366F">
        <w:t xml:space="preserve">the users with rowCounts()=0. </w:t>
      </w:r>
    </w:p>
    <w:p w:rsidR="0047366F" w:rsidRPr="004B10DA" w:rsidRDefault="00CE4FC5" w:rsidP="0047366F">
      <w:pPr>
        <w:rPr>
          <w:rFonts w:ascii="Courier New" w:hAnsi="Courier New" w:cs="Courier New"/>
          <w:color w:val="7F7F7F" w:themeColor="text1" w:themeTint="80"/>
          <w:sz w:val="20"/>
          <w:szCs w:val="20"/>
        </w:rPr>
      </w:pPr>
      <w:bookmarkStart w:id="13" w:name="_Hlk489016648"/>
      <w:r w:rsidRPr="004B10DA">
        <w:rPr>
          <w:rFonts w:cs="Arial"/>
          <w:color w:val="7F7F7F" w:themeColor="text1" w:themeTint="80"/>
          <w:sz w:val="20"/>
          <w:szCs w:val="20"/>
        </w:rPr>
        <w:t xml:space="preserve">&gt; </w:t>
      </w:r>
      <w:r w:rsidR="0047366F" w:rsidRPr="004B10DA">
        <w:rPr>
          <w:rFonts w:ascii="Courier New" w:hAnsi="Courier New" w:cs="Courier New"/>
          <w:color w:val="7F7F7F" w:themeColor="text1" w:themeTint="80"/>
          <w:sz w:val="20"/>
          <w:szCs w:val="20"/>
        </w:rPr>
        <w:t>library("recommenderlab")</w:t>
      </w:r>
    </w:p>
    <w:bookmarkEnd w:id="13"/>
    <w:p w:rsidR="0047366F" w:rsidRPr="004B10DA" w:rsidRDefault="00CE4FC5" w:rsidP="0047366F">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47366F" w:rsidRPr="004B10DA">
        <w:rPr>
          <w:rFonts w:ascii="Courier New" w:hAnsi="Courier New" w:cs="Courier New"/>
          <w:color w:val="7F7F7F" w:themeColor="text1" w:themeTint="80"/>
          <w:sz w:val="20"/>
          <w:szCs w:val="20"/>
        </w:rPr>
        <w:t xml:space="preserve">r&lt;-as(N,"realRatingMatrix") </w:t>
      </w:r>
    </w:p>
    <w:p w:rsidR="0047366F" w:rsidRPr="004B10DA" w:rsidRDefault="00CE4FC5" w:rsidP="00CE4FC5">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47366F" w:rsidRPr="004B10DA">
        <w:rPr>
          <w:rFonts w:ascii="Courier New" w:hAnsi="Courier New" w:cs="Courier New"/>
          <w:color w:val="7F7F7F" w:themeColor="text1" w:themeTint="80"/>
          <w:sz w:val="20"/>
          <w:szCs w:val="20"/>
        </w:rPr>
        <w:t>r&lt;-r[rowCounts(r)&gt;0]   ## only keep the users which have ratings</w:t>
      </w:r>
    </w:p>
    <w:p w:rsidR="0047366F" w:rsidRDefault="0047366F" w:rsidP="003822E1">
      <w:r>
        <w:t xml:space="preserve">Then we find the number of active users are </w:t>
      </w:r>
      <w:r w:rsidR="00EA73E0">
        <w:t>480189</w:t>
      </w:r>
      <w:r>
        <w:t xml:space="preserve">, only </w:t>
      </w:r>
      <w:r w:rsidR="00EA73E0">
        <w:t xml:space="preserve">18% of 2649429, the maximum ID of user.  </w:t>
      </w:r>
    </w:p>
    <w:p w:rsidR="00EA73E0" w:rsidRPr="004B10DA" w:rsidRDefault="00CE4FC5" w:rsidP="00EA73E0">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EA73E0" w:rsidRPr="004B10DA">
        <w:rPr>
          <w:rFonts w:ascii="Courier New" w:hAnsi="Courier New" w:cs="Courier New"/>
          <w:color w:val="7F7F7F" w:themeColor="text1" w:themeTint="80"/>
          <w:sz w:val="20"/>
          <w:szCs w:val="20"/>
        </w:rPr>
        <w:t>nrow(r)</w:t>
      </w:r>
    </w:p>
    <w:p w:rsidR="0047366F" w:rsidRPr="004B10DA" w:rsidRDefault="00EA73E0" w:rsidP="00EA73E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[1] 480189 </w:t>
      </w:r>
    </w:p>
    <w:p w:rsidR="00E52F40" w:rsidRDefault="00E52F40" w:rsidP="00EA73E0">
      <w:pPr>
        <w:rPr>
          <w:rFonts w:ascii="Courier New" w:hAnsi="Courier New" w:cs="Courier New"/>
          <w:color w:val="00B050"/>
          <w:sz w:val="20"/>
          <w:szCs w:val="20"/>
        </w:rPr>
      </w:pPr>
      <w:r>
        <w:t>Although r has 480189 rows and N has 2649429 rows, they occupy almost the same memory size:</w:t>
      </w:r>
      <w:r>
        <w:rPr>
          <w:rFonts w:ascii="Courier New" w:hAnsi="Courier New" w:cs="Courier New"/>
          <w:color w:val="00B050"/>
          <w:sz w:val="20"/>
          <w:szCs w:val="20"/>
        </w:rPr>
        <w:t xml:space="preserve"> </w:t>
      </w:r>
    </w:p>
    <w:p w:rsidR="00E52F40" w:rsidRPr="004B10DA" w:rsidRDefault="00E52F40" w:rsidP="00E52F4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object.size(N)</w:t>
      </w:r>
    </w:p>
    <w:p w:rsidR="00E52F40" w:rsidRPr="004B10DA" w:rsidRDefault="00E52F40" w:rsidP="00E52F4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1355202080 bytes</w:t>
      </w:r>
    </w:p>
    <w:p w:rsidR="00E52F40" w:rsidRPr="004B10DA" w:rsidRDefault="00E52F40" w:rsidP="00E52F4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object.size(r)</w:t>
      </w:r>
    </w:p>
    <w:p w:rsidR="00EA73E0" w:rsidRPr="004B10DA" w:rsidRDefault="00E52F40" w:rsidP="00F22884">
      <w:pPr>
        <w:rPr>
          <w:color w:val="7F7F7F" w:themeColor="text1" w:themeTint="80"/>
        </w:rPr>
      </w:pPr>
      <w:r w:rsidRPr="004B10DA">
        <w:rPr>
          <w:rFonts w:ascii="Courier New" w:hAnsi="Courier New" w:cs="Courier New"/>
          <w:color w:val="7F7F7F" w:themeColor="text1" w:themeTint="80"/>
          <w:sz w:val="20"/>
          <w:szCs w:val="20"/>
        </w:rPr>
        <w:t>1233725424 bytes</w:t>
      </w:r>
    </w:p>
    <w:p w:rsidR="00EA73E0" w:rsidRPr="00407601" w:rsidRDefault="00EA73E0" w:rsidP="00157487">
      <w:pPr>
        <w:pStyle w:val="Heading3"/>
      </w:pPr>
      <w:r w:rsidRPr="00407601">
        <w:lastRenderedPageBreak/>
        <w:t>5.</w:t>
      </w:r>
      <w:r w:rsidR="00CE4FC5" w:rsidRPr="00407601">
        <w:t xml:space="preserve"> </w:t>
      </w:r>
      <w:r w:rsidR="00157487">
        <w:t>Get the Recommender M</w:t>
      </w:r>
      <w:r w:rsidRPr="00407601">
        <w:t>odel</w:t>
      </w:r>
    </w:p>
    <w:p w:rsidR="00EA73E0" w:rsidRDefault="00EA73E0" w:rsidP="00EA73E0">
      <w:r>
        <w:t>The function Recommender will give recommendation models wit</w:t>
      </w:r>
      <w:r w:rsidR="00CE4FC5">
        <w:t>h different methods. Here we use</w:t>
      </w:r>
      <w:r>
        <w:t xml:space="preserve"> the methods of POPULAR and UBCF (User Based Collaborative Filtering).</w:t>
      </w:r>
    </w:p>
    <w:p w:rsidR="00C27A13" w:rsidRPr="00C27A13" w:rsidRDefault="00CE4FC5" w:rsidP="00EA73E0">
      <w:pPr>
        <w:rPr>
          <w:rFonts w:ascii="Courier New" w:hAnsi="Courier New" w:cs="Courier New"/>
          <w:color w:val="7F7F7F" w:themeColor="text1" w:themeTint="80"/>
          <w:sz w:val="20"/>
          <w:szCs w:val="20"/>
        </w:rPr>
      </w:pPr>
      <w:r w:rsidRPr="00C27A13">
        <w:rPr>
          <w:rFonts w:ascii="Courier New" w:hAnsi="Courier New" w:cs="Courier New"/>
          <w:color w:val="7F7F7F" w:themeColor="text1" w:themeTint="80"/>
          <w:sz w:val="20"/>
          <w:szCs w:val="20"/>
        </w:rPr>
        <w:t xml:space="preserve">&gt; </w:t>
      </w:r>
      <w:r w:rsidR="00C27A13" w:rsidRPr="00C27A13">
        <w:rPr>
          <w:rFonts w:ascii="Courier New" w:hAnsi="Courier New" w:cs="Courier New"/>
          <w:color w:val="7F7F7F" w:themeColor="text1" w:themeTint="80"/>
          <w:sz w:val="20"/>
          <w:szCs w:val="20"/>
        </w:rPr>
        <w:t>library(“recommenderlab”</w:t>
      </w:r>
      <w:r w:rsidR="00C27A13">
        <w:rPr>
          <w:rFonts w:ascii="Courier New" w:hAnsi="Courier New" w:cs="Courier New"/>
          <w:color w:val="7F7F7F" w:themeColor="text1" w:themeTint="80"/>
          <w:sz w:val="20"/>
          <w:szCs w:val="20"/>
        </w:rPr>
        <w:t>)</w:t>
      </w:r>
    </w:p>
    <w:p w:rsidR="00EA73E0" w:rsidRPr="004B10DA" w:rsidRDefault="00C27A13" w:rsidP="00EA73E0">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&gt; </w:t>
      </w:r>
      <w:r w:rsidR="00EA73E0" w:rsidRPr="00C27A13">
        <w:rPr>
          <w:rFonts w:ascii="Courier New" w:hAnsi="Courier New" w:cs="Courier New"/>
          <w:color w:val="7F7F7F" w:themeColor="text1" w:themeTint="80"/>
          <w:sz w:val="20"/>
          <w:szCs w:val="20"/>
        </w:rPr>
        <w:t>recP &lt;- Recommender(r, method</w:t>
      </w:r>
      <w:r w:rsidR="00EA73E0" w:rsidRPr="004B10DA">
        <w:rPr>
          <w:rFonts w:ascii="Courier New" w:hAnsi="Courier New" w:cs="Courier New"/>
          <w:color w:val="7F7F7F" w:themeColor="text1" w:themeTint="80"/>
          <w:sz w:val="20"/>
          <w:szCs w:val="20"/>
        </w:rPr>
        <w:t>="POPULAR")</w:t>
      </w:r>
    </w:p>
    <w:p w:rsidR="00EA73E0" w:rsidRPr="004B10DA" w:rsidRDefault="00CE4FC5" w:rsidP="00EA73E0">
      <w:pPr>
        <w:rPr>
          <w:rFonts w:ascii="Courier New" w:hAnsi="Courier New" w:cs="Courier New"/>
          <w:color w:val="7F7F7F" w:themeColor="text1" w:themeTint="80"/>
          <w:sz w:val="20"/>
          <w:szCs w:val="20"/>
        </w:rPr>
      </w:pPr>
      <w:r w:rsidRPr="004B10DA">
        <w:rPr>
          <w:rFonts w:cs="Arial"/>
          <w:color w:val="7F7F7F" w:themeColor="text1" w:themeTint="80"/>
          <w:sz w:val="20"/>
          <w:szCs w:val="20"/>
        </w:rPr>
        <w:t xml:space="preserve">&gt;  </w:t>
      </w:r>
      <w:r w:rsidR="00C27A13">
        <w:rPr>
          <w:rFonts w:cs="Arial"/>
          <w:color w:val="7F7F7F" w:themeColor="text1" w:themeTint="80"/>
          <w:sz w:val="20"/>
          <w:szCs w:val="20"/>
        </w:rPr>
        <w:t xml:space="preserve"> </w:t>
      </w:r>
      <w:r w:rsidR="00EA73E0" w:rsidRPr="004B10DA">
        <w:rPr>
          <w:rFonts w:ascii="Courier New" w:hAnsi="Courier New" w:cs="Courier New"/>
          <w:color w:val="7F7F7F" w:themeColor="text1" w:themeTint="80"/>
          <w:sz w:val="20"/>
          <w:szCs w:val="20"/>
        </w:rPr>
        <w:t>recU &lt;- Recommender(r, method="UBCF")</w:t>
      </w:r>
    </w:p>
    <w:p w:rsidR="00CE4FC5" w:rsidRPr="004B10DA" w:rsidRDefault="00CE4FC5" w:rsidP="00CE4FC5">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names(getModel(recP))</w:t>
      </w:r>
    </w:p>
    <w:p w:rsidR="00CE4FC5" w:rsidRPr="004B10DA" w:rsidRDefault="00CE4FC5" w:rsidP="00CE4FC5">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[1] "topN"                  "ratings"               "normalize"            </w:t>
      </w:r>
    </w:p>
    <w:p w:rsidR="00CE4FC5" w:rsidRPr="004B10DA" w:rsidRDefault="00CE4FC5" w:rsidP="00CE4FC5">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[4] "aggregationRatings"    "aggregationPopularity" "verbose"              </w:t>
      </w:r>
    </w:p>
    <w:p w:rsidR="00CE4FC5" w:rsidRPr="004B10DA" w:rsidRDefault="00CE4FC5" w:rsidP="00CE4FC5">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names(getModel(recU))</w:t>
      </w:r>
    </w:p>
    <w:p w:rsidR="00CE4FC5" w:rsidRPr="004B10DA" w:rsidRDefault="00CE4FC5" w:rsidP="00CE4FC5">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[1] "description" "data"        "method"      "nn"          "sample"     </w:t>
      </w:r>
    </w:p>
    <w:p w:rsidR="00CE4FC5" w:rsidRPr="004B10DA" w:rsidRDefault="00CE4FC5" w:rsidP="00CE4FC5">
      <w:pPr>
        <w:rPr>
          <w:rFonts w:cs="Arial"/>
          <w:color w:val="7F7F7F" w:themeColor="text1" w:themeTint="80"/>
          <w:sz w:val="20"/>
          <w:szCs w:val="20"/>
        </w:rPr>
      </w:pPr>
      <w:r w:rsidRPr="004B10DA">
        <w:rPr>
          <w:rFonts w:ascii="Courier New" w:hAnsi="Courier New" w:cs="Courier New"/>
          <w:color w:val="7F7F7F" w:themeColor="text1" w:themeTint="80"/>
          <w:sz w:val="20"/>
          <w:szCs w:val="20"/>
        </w:rPr>
        <w:t>[6] "normalize"   "verbose"</w:t>
      </w:r>
      <w:r w:rsidRPr="004B10DA">
        <w:rPr>
          <w:rFonts w:cs="Arial"/>
          <w:color w:val="7F7F7F" w:themeColor="text1" w:themeTint="80"/>
          <w:sz w:val="20"/>
          <w:szCs w:val="20"/>
        </w:rPr>
        <w:t xml:space="preserve">   </w:t>
      </w:r>
    </w:p>
    <w:p w:rsidR="00CE4FC5" w:rsidRDefault="00157487" w:rsidP="00157487">
      <w:pPr>
        <w:pStyle w:val="Heading3"/>
      </w:pPr>
      <w:r>
        <w:t>6. Give Top 5 Movie R</w:t>
      </w:r>
      <w:r w:rsidR="00CE4FC5">
        <w:t xml:space="preserve">ecommendations </w:t>
      </w:r>
    </w:p>
    <w:p w:rsidR="00CE4FC5" w:rsidRDefault="00CE4FC5" w:rsidP="00CE4FC5">
      <w:r>
        <w:t>If we want to give a top 5 movie recommendations to a certain active user, e.g., userID=7 which is an active user, we can use the following command:</w:t>
      </w:r>
    </w:p>
    <w:p w:rsidR="003B5B58" w:rsidRDefault="003B5B58" w:rsidP="003B5B5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recomP &lt;- predict(recP, r["7"], n=5)</w:t>
      </w:r>
    </w:p>
    <w:p w:rsidR="003B5B58" w:rsidRPr="004B10DA" w:rsidRDefault="003B5B58" w:rsidP="003B5B5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as(recomP, "list")</w:t>
      </w:r>
    </w:p>
    <w:p w:rsidR="003B5B58" w:rsidRPr="004B10DA" w:rsidRDefault="003B5B58" w:rsidP="003B5B5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$`7`</w:t>
      </w:r>
    </w:p>
    <w:p w:rsidR="00EA73E0" w:rsidRPr="004B10DA" w:rsidRDefault="003B5B58" w:rsidP="003B5B58">
      <w:pPr>
        <w:rPr>
          <w:color w:val="7F7F7F" w:themeColor="text1" w:themeTint="80"/>
        </w:rPr>
      </w:pPr>
      <w:r w:rsidRPr="004B10DA">
        <w:rPr>
          <w:rFonts w:ascii="Courier New" w:hAnsi="Courier New" w:cs="Courier New"/>
          <w:color w:val="7F7F7F" w:themeColor="text1" w:themeTint="80"/>
          <w:sz w:val="20"/>
          <w:szCs w:val="20"/>
        </w:rPr>
        <w:t>[1] "14621" "6974"  "14103" "7193"  "11812"</w:t>
      </w:r>
      <w:r w:rsidR="00CE4FC5" w:rsidRPr="004B10DA">
        <w:rPr>
          <w:color w:val="7F7F7F" w:themeColor="text1" w:themeTint="80"/>
        </w:rPr>
        <w:t xml:space="preserve"> </w:t>
      </w:r>
    </w:p>
    <w:p w:rsidR="0080700C" w:rsidRDefault="0080700C" w:rsidP="003B5B58">
      <w:r>
        <w:t xml:space="preserve">This tells for userID=7, the top 5 recommendations are movies with ID 14621, 6974, 14103, 7193, and 11812. </w:t>
      </w:r>
    </w:p>
    <w:p w:rsidR="0080700C" w:rsidRDefault="0080700C" w:rsidP="003B5B58">
      <w:r>
        <w:t>Be noted we must indicate r[“7”] instead of r[7]. The former indicates the row name = “7”</w:t>
      </w:r>
      <w:r w:rsidR="005213B1">
        <w:t xml:space="preserve"> (as dimnames()</w:t>
      </w:r>
      <w:r>
        <w:t xml:space="preserve"> has done, row</w:t>
      </w:r>
      <w:r w:rsidR="00005331">
        <w:t xml:space="preserve"> name =</w:t>
      </w:r>
      <w:r>
        <w:t xml:space="preserve"> </w:t>
      </w:r>
      <w:r w:rsidR="00005331">
        <w:t>“</w:t>
      </w:r>
      <w:r>
        <w:t>userID</w:t>
      </w:r>
      <w:r w:rsidR="00005331">
        <w:t>”</w:t>
      </w:r>
      <w:r>
        <w:t>), while the latter indicates the 7</w:t>
      </w:r>
      <w:r w:rsidRPr="0080700C">
        <w:rPr>
          <w:vertAlign w:val="superscript"/>
        </w:rPr>
        <w:t>th</w:t>
      </w:r>
      <w:r>
        <w:t xml:space="preserve"> active user. </w:t>
      </w:r>
    </w:p>
    <w:p w:rsidR="00F22884" w:rsidRDefault="0080700C" w:rsidP="00157487">
      <w:pPr>
        <w:pStyle w:val="Heading3"/>
      </w:pPr>
      <w:r>
        <w:t xml:space="preserve"> </w:t>
      </w:r>
      <w:r w:rsidR="00157487">
        <w:t xml:space="preserve">7. Give Predictions </w:t>
      </w:r>
      <w:r w:rsidR="00F22884">
        <w:t xml:space="preserve"> </w:t>
      </w:r>
    </w:p>
    <w:p w:rsidR="00744A02" w:rsidRDefault="00744A02" w:rsidP="00744A02">
      <w:pPr>
        <w:spacing w:after="0"/>
      </w:pPr>
      <w:r>
        <w:t xml:space="preserve">We can predict </w:t>
      </w:r>
      <w:r w:rsidR="00C27A13">
        <w:t xml:space="preserve">ratings for </w:t>
      </w:r>
      <w:r w:rsidR="004A5E8E">
        <w:t>userID=</w:t>
      </w:r>
      <w:bookmarkStart w:id="14" w:name="_GoBack"/>
      <w:bookmarkEnd w:id="14"/>
      <w:r w:rsidR="004A5E8E">
        <w:t>6</w:t>
      </w:r>
      <w:r>
        <w:t xml:space="preserve"> </w:t>
      </w:r>
      <w:r w:rsidR="004A5E8E">
        <w:t xml:space="preserve">on movieID=14961 </w:t>
      </w:r>
      <w:r>
        <w:t xml:space="preserve">by the following code. </w:t>
      </w:r>
    </w:p>
    <w:p w:rsidR="004A5E8E" w:rsidRDefault="004A5E8E" w:rsidP="004A5E8E">
      <w:pPr>
        <w:rPr>
          <w:rFonts w:ascii="Courier New" w:hAnsi="Courier New" w:cs="Courier New"/>
          <w:color w:val="7F7F7F" w:themeColor="text1" w:themeTint="80"/>
          <w:sz w:val="20"/>
          <w:szCs w:val="20"/>
        </w:rPr>
      </w:pPr>
      <w:r>
        <w:rPr>
          <w:rFonts w:ascii="Courier New" w:hAnsi="Courier New" w:cs="Courier New"/>
          <w:color w:val="7F7F7F" w:themeColor="text1" w:themeTint="80"/>
          <w:kern w:val="3"/>
          <w:sz w:val="20"/>
          <w:szCs w:val="20"/>
        </w:rPr>
        <w:t xml:space="preserve">&gt; </w:t>
      </w:r>
      <w:r w:rsidR="00744A02" w:rsidRPr="00744A02">
        <w:rPr>
          <w:rFonts w:ascii="Courier New" w:hAnsi="Courier New" w:cs="Courier New"/>
          <w:color w:val="7F7F7F" w:themeColor="text1" w:themeTint="80"/>
          <w:kern w:val="3"/>
          <w:sz w:val="20"/>
          <w:szCs w:val="20"/>
        </w:rPr>
        <w:t>predP &lt;-predict(recP, t</w:t>
      </w:r>
      <w:r w:rsidR="00744A02">
        <w:rPr>
          <w:rFonts w:ascii="Courier New" w:hAnsi="Courier New" w:cs="Courier New"/>
          <w:color w:val="7F7F7F" w:themeColor="text1" w:themeTint="80"/>
          <w:kern w:val="3"/>
          <w:sz w:val="20"/>
          <w:szCs w:val="20"/>
        </w:rPr>
        <w:t>[</w:t>
      </w:r>
      <w:r w:rsidR="00744A02">
        <w:rPr>
          <w:rFonts w:cs="Arial"/>
          <w:sz w:val="24"/>
          <w:szCs w:val="24"/>
        </w:rPr>
        <w:t>"</w:t>
      </w:r>
      <w:r w:rsidR="00744A02">
        <w:rPr>
          <w:rFonts w:ascii="Courier New" w:hAnsi="Courier New" w:cs="Courier New"/>
          <w:color w:val="7F7F7F" w:themeColor="text1" w:themeTint="80"/>
          <w:kern w:val="3"/>
          <w:sz w:val="20"/>
          <w:szCs w:val="20"/>
        </w:rPr>
        <w:t>6</w:t>
      </w:r>
      <w:r w:rsidR="00744A02">
        <w:rPr>
          <w:rFonts w:cs="Arial"/>
          <w:sz w:val="24"/>
          <w:szCs w:val="24"/>
        </w:rPr>
        <w:t>"</w:t>
      </w:r>
      <w:r w:rsidR="00744A02">
        <w:rPr>
          <w:rFonts w:ascii="Courier New" w:hAnsi="Courier New" w:cs="Courier New"/>
          <w:color w:val="7F7F7F" w:themeColor="text1" w:themeTint="80"/>
          <w:kern w:val="3"/>
          <w:sz w:val="20"/>
          <w:szCs w:val="20"/>
        </w:rPr>
        <w:t>]</w:t>
      </w:r>
      <w:r>
        <w:rPr>
          <w:rFonts w:ascii="Courier New" w:hAnsi="Courier New" w:cs="Courier New"/>
          <w:color w:val="7F7F7F" w:themeColor="text1" w:themeTint="80"/>
          <w:kern w:val="3"/>
          <w:sz w:val="20"/>
          <w:szCs w:val="20"/>
        </w:rPr>
        <w:t>, type="ratings")                                &gt; as(</w:t>
      </w:r>
      <w:r w:rsidR="00AE76CB" w:rsidRPr="00AE76CB">
        <w:rPr>
          <w:rFonts w:ascii="Courier New" w:hAnsi="Courier New" w:cs="Courier New"/>
          <w:color w:val="7F7F7F" w:themeColor="text1" w:themeTint="80"/>
          <w:sz w:val="20"/>
          <w:szCs w:val="20"/>
        </w:rPr>
        <w:t>predP, "matrix")[,14961]</w:t>
      </w:r>
      <w:r>
        <w:rPr>
          <w:rFonts w:ascii="Courier New" w:hAnsi="Courier New" w:cs="Courier New"/>
          <w:color w:val="7F7F7F" w:themeColor="text1" w:themeTint="80"/>
          <w:sz w:val="20"/>
          <w:szCs w:val="20"/>
        </w:rPr>
        <w:t xml:space="preserve">                                            </w:t>
      </w:r>
      <w:r w:rsidR="00AE76CB" w:rsidRPr="00AE76CB">
        <w:rPr>
          <w:rFonts w:ascii="Courier New" w:hAnsi="Courier New" w:cs="Courier New"/>
          <w:color w:val="7F7F7F" w:themeColor="text1" w:themeTint="80"/>
          <w:sz w:val="20"/>
          <w:szCs w:val="20"/>
        </w:rPr>
        <w:t>[1] 4.455243</w:t>
      </w:r>
    </w:p>
    <w:p w:rsidR="00D83069" w:rsidRDefault="00D83069" w:rsidP="00AE76CB">
      <w:pPr>
        <w:pStyle w:val="Heading3"/>
      </w:pPr>
      <w:r>
        <w:lastRenderedPageBreak/>
        <w:t xml:space="preserve">8. Import Probe </w:t>
      </w:r>
    </w:p>
    <w:p w:rsidR="00520AB8" w:rsidRDefault="00520AB8" w:rsidP="00D83069">
      <w:r>
        <w:t>There is no suitable AWK script to identify the lines with colon and without colon, so we use R commands like gsub(), grepl(), and append() to import the probe file. The challenge is the import can not finish after spending a whole night. So I divide the 1.4 million lines into 3 parts, and import the 3 parts separately. The import of each part spends about 20 minutes. Then appending the 3 parts into a vector.</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dat = readLines("probe.txt")</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&gt; str(dat)</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 xml:space="preserve"> chr [1:1425333] "1:" "30878" "2647871" "1283744" "2488120" ...</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mID&lt;- 1</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mvID1&lt;-c()</w:t>
      </w:r>
    </w:p>
    <w:p w:rsid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CustID1&lt;-c()</w:t>
      </w:r>
    </w:p>
    <w:p w:rsidR="00520AB8" w:rsidRPr="00520AB8" w:rsidRDefault="00520AB8" w:rsidP="00B626F2">
      <w:pPr>
        <w:spacing w:before="0" w:after="0"/>
        <w:rPr>
          <w:rFonts w:ascii="Courier New" w:hAnsi="Courier New" w:cs="Courier New"/>
          <w:color w:val="808080" w:themeColor="background1" w:themeShade="80"/>
        </w:rPr>
      </w:pPr>
      <w:r>
        <w:rPr>
          <w:rFonts w:ascii="Courier New" w:hAnsi="Courier New" w:cs="Courier New"/>
          <w:color w:val="808080" w:themeColor="background1" w:themeShade="80"/>
        </w:rPr>
        <w:t>## import part 1</w:t>
      </w:r>
    </w:p>
    <w:p w:rsid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 xml:space="preserve">for (str in dat[1:499999]) if(grepl(":",str)) {mID= as.numeric(gsub("\\:", "", str))} else {mvID1&lt;-append(mvID1, mID); CustID1 &lt;- append(CustID1, as.numeric(str))} </w:t>
      </w:r>
    </w:p>
    <w:p w:rsidR="00520AB8" w:rsidRDefault="00520AB8" w:rsidP="00B626F2">
      <w:pPr>
        <w:spacing w:before="0" w:after="0"/>
        <w:rPr>
          <w:rFonts w:ascii="Courier New" w:hAnsi="Courier New" w:cs="Courier New"/>
          <w:color w:val="808080" w:themeColor="background1" w:themeShade="80"/>
        </w:rPr>
      </w:pPr>
      <w:r>
        <w:rPr>
          <w:rFonts w:ascii="Courier New" w:hAnsi="Courier New" w:cs="Courier New"/>
          <w:color w:val="808080" w:themeColor="background1" w:themeShade="80"/>
        </w:rPr>
        <w:t>## import part 2</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mvID2&lt;-c()</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CustID2&lt;-c()</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 xml:space="preserve">for (str in dat[500000:999999]) if(grepl(":",str)) {mID= as.numeric(gsub("\\:", "", str))} else {mvID2&lt;-append(mvID2, mID); CustID2 &lt;- append(CustID2, as.numeric(str))}   </w:t>
      </w:r>
    </w:p>
    <w:p w:rsidR="00520AB8" w:rsidRDefault="00520AB8" w:rsidP="00B626F2">
      <w:pPr>
        <w:spacing w:before="0" w:after="0"/>
        <w:rPr>
          <w:rFonts w:ascii="Courier New" w:hAnsi="Courier New" w:cs="Courier New"/>
          <w:color w:val="808080" w:themeColor="background1" w:themeShade="80"/>
        </w:rPr>
      </w:pPr>
      <w:r>
        <w:rPr>
          <w:rFonts w:ascii="Courier New" w:hAnsi="Courier New" w:cs="Courier New"/>
          <w:color w:val="808080" w:themeColor="background1" w:themeShade="80"/>
        </w:rPr>
        <w:t>## import part 3</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mvID3&lt;-c()</w:t>
      </w:r>
    </w:p>
    <w:p w:rsidR="00520AB8" w:rsidRP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CustID3&lt;-c()</w:t>
      </w:r>
    </w:p>
    <w:p w:rsidR="00520AB8" w:rsidRDefault="00520AB8" w:rsidP="00B626F2">
      <w:pPr>
        <w:spacing w:before="0" w:after="0"/>
        <w:rPr>
          <w:rFonts w:ascii="Courier New" w:hAnsi="Courier New" w:cs="Courier New"/>
          <w:color w:val="808080" w:themeColor="background1" w:themeShade="80"/>
        </w:rPr>
      </w:pPr>
      <w:r w:rsidRPr="00520AB8">
        <w:rPr>
          <w:rFonts w:ascii="Courier New" w:hAnsi="Courier New" w:cs="Courier New"/>
          <w:color w:val="808080" w:themeColor="background1" w:themeShade="80"/>
        </w:rPr>
        <w:t xml:space="preserve">for (str in dat[1000000:length(dat)]) if(grepl(":",str)) {mID= as.numeric(gsub("\\:", "", str))} else {mvID3 &lt;-append(mvID3, mID); CustID3 &lt;- </w:t>
      </w:r>
      <w:bookmarkStart w:id="15" w:name="_Hlk489512526"/>
      <w:r w:rsidRPr="00520AB8">
        <w:rPr>
          <w:rFonts w:ascii="Courier New" w:hAnsi="Courier New" w:cs="Courier New"/>
          <w:color w:val="808080" w:themeColor="background1" w:themeShade="80"/>
        </w:rPr>
        <w:t xml:space="preserve">append(CustID3, as.numeric(str))}   </w:t>
      </w:r>
      <w:bookmarkEnd w:id="15"/>
    </w:p>
    <w:p w:rsidR="00B626F2" w:rsidRPr="00520AB8" w:rsidRDefault="00B626F2" w:rsidP="00B626F2">
      <w:pPr>
        <w:spacing w:before="0" w:after="0"/>
        <w:rPr>
          <w:rFonts w:ascii="Courier New" w:hAnsi="Courier New" w:cs="Courier New"/>
          <w:color w:val="808080" w:themeColor="background1" w:themeShade="80"/>
        </w:rPr>
      </w:pPr>
    </w:p>
    <w:p w:rsidR="00520AB8" w:rsidRDefault="00B626F2" w:rsidP="00B626F2">
      <w:pPr>
        <w:spacing w:before="0" w:after="0"/>
        <w:rPr>
          <w:rFonts w:ascii="Courier New" w:hAnsi="Courier New" w:cs="Courier New"/>
          <w:color w:val="808080" w:themeColor="background1" w:themeShade="80"/>
        </w:rPr>
      </w:pPr>
      <w:r>
        <w:rPr>
          <w:rFonts w:ascii="Courier New" w:hAnsi="Courier New" w:cs="Courier New"/>
          <w:color w:val="808080" w:themeColor="background1" w:themeShade="80"/>
        </w:rPr>
        <w:t xml:space="preserve">## merge the 3 parts to get the vectors CustID and mvID </w:t>
      </w:r>
    </w:p>
    <w:p w:rsidR="00B626F2" w:rsidRPr="00B626F2" w:rsidRDefault="00B626F2" w:rsidP="00B626F2">
      <w:pPr>
        <w:spacing w:before="0" w:after="0"/>
        <w:rPr>
          <w:rFonts w:ascii="Courier New" w:hAnsi="Courier New" w:cs="Courier New"/>
          <w:color w:val="808080" w:themeColor="background1" w:themeShade="80"/>
        </w:rPr>
      </w:pPr>
      <w:r w:rsidRPr="00B626F2">
        <w:rPr>
          <w:rFonts w:ascii="Courier New" w:hAnsi="Courier New" w:cs="Courier New"/>
          <w:color w:val="808080" w:themeColor="background1" w:themeShade="80"/>
        </w:rPr>
        <w:t>mvID&lt;-c()</w:t>
      </w:r>
    </w:p>
    <w:p w:rsidR="00B626F2" w:rsidRPr="00B626F2" w:rsidRDefault="00B626F2" w:rsidP="00B626F2">
      <w:pPr>
        <w:spacing w:before="0" w:after="0"/>
        <w:rPr>
          <w:rFonts w:ascii="Courier New" w:hAnsi="Courier New" w:cs="Courier New"/>
          <w:color w:val="808080" w:themeColor="background1" w:themeShade="80"/>
        </w:rPr>
      </w:pPr>
      <w:r w:rsidRPr="00B626F2">
        <w:rPr>
          <w:rFonts w:ascii="Courier New" w:hAnsi="Courier New" w:cs="Courier New"/>
          <w:color w:val="808080" w:themeColor="background1" w:themeShade="80"/>
        </w:rPr>
        <w:t>CustID&lt;-c()</w:t>
      </w:r>
    </w:p>
    <w:p w:rsidR="00B626F2" w:rsidRPr="00B626F2" w:rsidRDefault="00B626F2" w:rsidP="00B626F2">
      <w:pPr>
        <w:spacing w:before="0" w:after="0"/>
        <w:rPr>
          <w:rFonts w:ascii="Courier New" w:hAnsi="Courier New" w:cs="Courier New"/>
          <w:color w:val="808080" w:themeColor="background1" w:themeShade="80"/>
        </w:rPr>
      </w:pPr>
      <w:r w:rsidRPr="00B626F2">
        <w:rPr>
          <w:rFonts w:ascii="Courier New" w:hAnsi="Courier New" w:cs="Courier New"/>
          <w:color w:val="808080" w:themeColor="background1" w:themeShade="80"/>
        </w:rPr>
        <w:t xml:space="preserve">mvID&lt;-append(mvID1, mvID2)   </w:t>
      </w:r>
    </w:p>
    <w:p w:rsidR="00B626F2" w:rsidRPr="00B626F2" w:rsidRDefault="00B626F2" w:rsidP="00B626F2">
      <w:pPr>
        <w:spacing w:before="0" w:after="0"/>
        <w:rPr>
          <w:rFonts w:ascii="Courier New" w:hAnsi="Courier New" w:cs="Courier New"/>
          <w:color w:val="808080" w:themeColor="background1" w:themeShade="80"/>
        </w:rPr>
      </w:pPr>
      <w:r w:rsidRPr="00B626F2">
        <w:rPr>
          <w:rFonts w:ascii="Courier New" w:hAnsi="Courier New" w:cs="Courier New"/>
          <w:color w:val="808080" w:themeColor="background1" w:themeShade="80"/>
        </w:rPr>
        <w:t xml:space="preserve">mvID&lt;-append(mvID, mvID3)   </w:t>
      </w:r>
    </w:p>
    <w:p w:rsidR="00B626F2" w:rsidRPr="00B626F2" w:rsidRDefault="00B626F2" w:rsidP="00B626F2">
      <w:pPr>
        <w:spacing w:before="0" w:after="0"/>
        <w:rPr>
          <w:rFonts w:ascii="Courier New" w:hAnsi="Courier New" w:cs="Courier New"/>
          <w:color w:val="808080" w:themeColor="background1" w:themeShade="80"/>
        </w:rPr>
      </w:pPr>
      <w:r w:rsidRPr="00B626F2">
        <w:rPr>
          <w:rFonts w:ascii="Courier New" w:hAnsi="Courier New" w:cs="Courier New"/>
          <w:color w:val="808080" w:themeColor="background1" w:themeShade="80"/>
        </w:rPr>
        <w:t xml:space="preserve">CustID&lt;-append(CustID1, CustID2)   </w:t>
      </w:r>
    </w:p>
    <w:p w:rsidR="00B626F2" w:rsidRPr="00B626F2" w:rsidRDefault="00B626F2" w:rsidP="00B626F2">
      <w:pPr>
        <w:spacing w:before="0" w:after="0"/>
        <w:rPr>
          <w:rFonts w:ascii="Courier New" w:hAnsi="Courier New" w:cs="Courier New"/>
          <w:color w:val="808080" w:themeColor="background1" w:themeShade="80"/>
        </w:rPr>
      </w:pPr>
      <w:r w:rsidRPr="00B626F2">
        <w:rPr>
          <w:rFonts w:ascii="Courier New" w:hAnsi="Courier New" w:cs="Courier New"/>
          <w:color w:val="808080" w:themeColor="background1" w:themeShade="80"/>
        </w:rPr>
        <w:t xml:space="preserve">CustID&lt;-append(CustID, CustID3)   </w:t>
      </w:r>
    </w:p>
    <w:p w:rsidR="00B626F2" w:rsidRPr="00520AB8" w:rsidRDefault="00B626F2" w:rsidP="00520AB8">
      <w:pPr>
        <w:rPr>
          <w:rFonts w:ascii="Courier New" w:hAnsi="Courier New" w:cs="Courier New"/>
          <w:color w:val="808080" w:themeColor="background1" w:themeShade="80"/>
        </w:rPr>
      </w:pPr>
    </w:p>
    <w:p w:rsidR="00520AB8" w:rsidRDefault="00520AB8" w:rsidP="00D83069">
      <w:r>
        <w:t xml:space="preserve"> </w:t>
      </w:r>
    </w:p>
    <w:p w:rsidR="00D83069" w:rsidRDefault="00520AB8" w:rsidP="00D83069">
      <w:r>
        <w:t xml:space="preserve">  </w:t>
      </w:r>
    </w:p>
    <w:p w:rsidR="004E5C23" w:rsidRDefault="00D83069" w:rsidP="004E5C23">
      <w:pPr>
        <w:pStyle w:val="Heading3"/>
      </w:pPr>
      <w:r>
        <w:lastRenderedPageBreak/>
        <w:t>9</w:t>
      </w:r>
      <w:r w:rsidR="004E5C23">
        <w:t xml:space="preserve">. Calculate RMSE for Rating Predictions  </w:t>
      </w:r>
    </w:p>
    <w:p w:rsidR="0080700C" w:rsidRDefault="00DC6479" w:rsidP="00F22884">
      <w:r>
        <w:t>W</w:t>
      </w:r>
      <w:r w:rsidR="00F22884">
        <w:t xml:space="preserve">e </w:t>
      </w:r>
      <w:r>
        <w:t>can use evaluationScheme(), Recommender(), predict(), calcPredictionAccuracy() to do rating predictions and get the RMSE. Below is an example</w:t>
      </w:r>
      <w:r w:rsidR="00515D49">
        <w:t xml:space="preserve"> of method POPULAR</w:t>
      </w:r>
      <w:r>
        <w:t>:</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e &lt;- evaluationScheme(r[rowCounts(r)&gt;1000,], method="split", train=0.95,k=1, given=-1)</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e</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Evaluation scheme using all-but-1 items</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Method: ‘split’ with 1 run(s).</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Training set proportion: 0.950</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Good ratings: NA</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Data set: 11421 x 17770 rating matrix of class ‘realRatingMatrix’ with 16170843 ratings.</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r1 &lt;- Recommender(getData(e, "train"), "POPULAR")</w:t>
      </w:r>
    </w:p>
    <w:p w:rsidR="00DC6479" w:rsidRPr="004B10DA" w:rsidRDefault="00DD64F7" w:rsidP="00DC6479">
      <w:pPr>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&gt; </w:t>
      </w:r>
      <w:r w:rsidR="00DC6479" w:rsidRPr="004B10DA">
        <w:rPr>
          <w:rFonts w:ascii="Courier New" w:hAnsi="Courier New" w:cs="Courier New"/>
          <w:color w:val="7F7F7F" w:themeColor="text1" w:themeTint="80"/>
          <w:sz w:val="20"/>
          <w:szCs w:val="20"/>
        </w:rPr>
        <w:t>p1 &lt;- predict(r1, getData(e, "known"), type="ratings")</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error</w:t>
      </w:r>
      <w:r w:rsidR="004731EC">
        <w:rPr>
          <w:rFonts w:ascii="Courier New" w:hAnsi="Courier New" w:cs="Courier New"/>
          <w:color w:val="7F7F7F" w:themeColor="text1" w:themeTint="80"/>
          <w:sz w:val="20"/>
          <w:szCs w:val="20"/>
        </w:rPr>
        <w:t>1</w:t>
      </w:r>
      <w:r w:rsidRPr="004B10DA">
        <w:rPr>
          <w:rFonts w:ascii="Courier New" w:hAnsi="Courier New" w:cs="Courier New"/>
          <w:color w:val="7F7F7F" w:themeColor="text1" w:themeTint="80"/>
          <w:sz w:val="20"/>
          <w:szCs w:val="20"/>
        </w:rPr>
        <w:t xml:space="preserve"> &lt;- calcPredictionAccuracy(p1, getData(e, "unknown"))</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error</w:t>
      </w:r>
      <w:r w:rsidR="004731EC">
        <w:rPr>
          <w:rFonts w:ascii="Courier New" w:hAnsi="Courier New" w:cs="Courier New"/>
          <w:color w:val="7F7F7F" w:themeColor="text1" w:themeTint="80"/>
          <w:sz w:val="20"/>
          <w:szCs w:val="20"/>
        </w:rPr>
        <w:t>1</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     RMSE       MSE       MAE </w:t>
      </w:r>
    </w:p>
    <w:p w:rsidR="00DC6479" w:rsidRPr="004B10DA" w:rsidRDefault="00DC6479" w:rsidP="00DC6479">
      <w:pPr>
        <w:adjustRightInd w:val="0"/>
        <w:rPr>
          <w:rFonts w:ascii="Courier New" w:hAnsi="Courier New" w:cs="Courier New"/>
          <w:color w:val="7F7F7F" w:themeColor="text1" w:themeTint="80"/>
          <w:sz w:val="20"/>
          <w:szCs w:val="20"/>
        </w:rPr>
      </w:pPr>
      <w:r w:rsidRPr="004B10DA">
        <w:rPr>
          <w:rFonts w:ascii="Courier New" w:hAnsi="Courier New" w:cs="Courier New"/>
          <w:b/>
          <w:color w:val="7F7F7F" w:themeColor="text1" w:themeTint="80"/>
          <w:sz w:val="20"/>
          <w:szCs w:val="20"/>
        </w:rPr>
        <w:t>0.8741432</w:t>
      </w:r>
      <w:r w:rsidR="003D2087" w:rsidRPr="004B10DA">
        <w:rPr>
          <w:rFonts w:ascii="Courier New" w:hAnsi="Courier New" w:cs="Courier New"/>
          <w:b/>
          <w:color w:val="7F7F7F" w:themeColor="text1" w:themeTint="80"/>
          <w:sz w:val="20"/>
          <w:szCs w:val="20"/>
        </w:rPr>
        <w:t xml:space="preserve">  </w:t>
      </w:r>
      <w:r w:rsidRPr="004B10DA">
        <w:rPr>
          <w:rFonts w:ascii="Courier New" w:hAnsi="Courier New" w:cs="Courier New"/>
          <w:color w:val="7F7F7F" w:themeColor="text1" w:themeTint="80"/>
          <w:sz w:val="20"/>
          <w:szCs w:val="20"/>
        </w:rPr>
        <w:t>0.7641263 0.6914844</w:t>
      </w:r>
    </w:p>
    <w:p w:rsidR="00DC6479" w:rsidRDefault="00515D49" w:rsidP="00F22884">
      <w:r>
        <w:t>By another method UBCF, we got a better RMSE:</w:t>
      </w:r>
    </w:p>
    <w:p w:rsidR="00515D49" w:rsidRPr="004B10DA" w:rsidRDefault="00515D49" w:rsidP="00515D4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r2 &lt;- Recommender(getData(e, "train"), "UBCF")</w:t>
      </w:r>
    </w:p>
    <w:p w:rsidR="00515D49" w:rsidRPr="004B10DA" w:rsidRDefault="00515D49" w:rsidP="00515D4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p2 &lt;- predict(r2, getData(e, "known"), type="ratings")</w:t>
      </w:r>
    </w:p>
    <w:p w:rsidR="00515D49" w:rsidRPr="004B10DA" w:rsidRDefault="005747B4" w:rsidP="00515D49">
      <w:pPr>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&gt; </w:t>
      </w:r>
      <w:r w:rsidR="00515D49" w:rsidRPr="004B10DA">
        <w:rPr>
          <w:rFonts w:ascii="Courier New" w:hAnsi="Courier New" w:cs="Courier New"/>
          <w:color w:val="7F7F7F" w:themeColor="text1" w:themeTint="80"/>
          <w:sz w:val="20"/>
          <w:szCs w:val="20"/>
        </w:rPr>
        <w:t>error</w:t>
      </w:r>
      <w:r w:rsidR="004731EC">
        <w:rPr>
          <w:rFonts w:ascii="Courier New" w:hAnsi="Courier New" w:cs="Courier New"/>
          <w:color w:val="7F7F7F" w:themeColor="text1" w:themeTint="80"/>
          <w:sz w:val="20"/>
          <w:szCs w:val="20"/>
        </w:rPr>
        <w:t>2</w:t>
      </w:r>
      <w:r w:rsidR="00515D49" w:rsidRPr="004B10DA">
        <w:rPr>
          <w:rFonts w:ascii="Courier New" w:hAnsi="Courier New" w:cs="Courier New"/>
          <w:color w:val="7F7F7F" w:themeColor="text1" w:themeTint="80"/>
          <w:sz w:val="20"/>
          <w:szCs w:val="20"/>
        </w:rPr>
        <w:t xml:space="preserve"> &lt;- calcPredictionAccuracy(p2, getData(e, "unknown"))</w:t>
      </w:r>
    </w:p>
    <w:p w:rsidR="00515D49" w:rsidRPr="004B10DA" w:rsidRDefault="00515D49" w:rsidP="00515D4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error</w:t>
      </w:r>
      <w:r w:rsidR="004731EC">
        <w:rPr>
          <w:rFonts w:ascii="Courier New" w:hAnsi="Courier New" w:cs="Courier New"/>
          <w:color w:val="7F7F7F" w:themeColor="text1" w:themeTint="80"/>
          <w:sz w:val="20"/>
          <w:szCs w:val="20"/>
        </w:rPr>
        <w:t>2</w:t>
      </w:r>
    </w:p>
    <w:p w:rsidR="00515D49" w:rsidRPr="004B10DA" w:rsidRDefault="00515D49" w:rsidP="00515D49">
      <w:pPr>
        <w:adjustRightInd w:val="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      RMSE       MSE       MAE </w:t>
      </w:r>
    </w:p>
    <w:p w:rsidR="00515D49" w:rsidRPr="004B10DA" w:rsidRDefault="00515D49" w:rsidP="00515D49">
      <w:pPr>
        <w:adjustRightInd w:val="0"/>
        <w:rPr>
          <w:rFonts w:ascii="Courier New" w:hAnsi="Courier New" w:cs="Courier New"/>
          <w:color w:val="7F7F7F" w:themeColor="text1" w:themeTint="80"/>
          <w:sz w:val="20"/>
          <w:szCs w:val="20"/>
        </w:rPr>
      </w:pPr>
      <w:r w:rsidRPr="004B10DA">
        <w:rPr>
          <w:rFonts w:ascii="Courier New" w:hAnsi="Courier New" w:cs="Courier New"/>
          <w:b/>
          <w:color w:val="7F7F7F" w:themeColor="text1" w:themeTint="80"/>
          <w:sz w:val="20"/>
          <w:szCs w:val="20"/>
        </w:rPr>
        <w:t xml:space="preserve"> 0.8602512</w:t>
      </w:r>
      <w:r w:rsidR="003D2087" w:rsidRPr="004B10DA">
        <w:rPr>
          <w:rFonts w:ascii="Courier New" w:hAnsi="Courier New" w:cs="Courier New"/>
          <w:b/>
          <w:color w:val="7F7F7F" w:themeColor="text1" w:themeTint="80"/>
          <w:sz w:val="20"/>
          <w:szCs w:val="20"/>
        </w:rPr>
        <w:t xml:space="preserve"> </w:t>
      </w:r>
      <w:r w:rsidRPr="004B10DA">
        <w:rPr>
          <w:rFonts w:ascii="Courier New" w:hAnsi="Courier New" w:cs="Courier New"/>
          <w:color w:val="7F7F7F" w:themeColor="text1" w:themeTint="80"/>
          <w:sz w:val="20"/>
          <w:szCs w:val="20"/>
        </w:rPr>
        <w:t xml:space="preserve"> 0.7400322 0.6720614</w:t>
      </w:r>
    </w:p>
    <w:p w:rsidR="00515D49" w:rsidRDefault="003D2087" w:rsidP="00F22884">
      <w:r>
        <w:t xml:space="preserve">It seems UBCF is a little better than POPULAR because UBCF has lower RMSE.  </w:t>
      </w:r>
    </w:p>
    <w:p w:rsidR="00515D49" w:rsidRDefault="00515D49" w:rsidP="00F22884"/>
    <w:p w:rsidR="00FF3197" w:rsidRDefault="00FF3197" w:rsidP="00F22884"/>
    <w:p w:rsidR="00085AB8" w:rsidRDefault="00085AB8" w:rsidP="00F22884"/>
    <w:p w:rsidR="00515D49" w:rsidRPr="00A03D5E" w:rsidRDefault="004E5C23" w:rsidP="00407601">
      <w:pPr>
        <w:pStyle w:val="Heading1"/>
      </w:pPr>
      <w:bookmarkStart w:id="16" w:name="_Findings"/>
      <w:bookmarkEnd w:id="16"/>
      <w:r>
        <w:lastRenderedPageBreak/>
        <w:t>F</w:t>
      </w:r>
      <w:r w:rsidR="00515D49" w:rsidRPr="00A03D5E">
        <w:t>indings</w:t>
      </w:r>
    </w:p>
    <w:p w:rsidR="00410EF3" w:rsidRPr="00A03D5E" w:rsidRDefault="00410EF3" w:rsidP="00407601">
      <w:pPr>
        <w:pStyle w:val="Heading3"/>
        <w:rPr>
          <w:rFonts w:ascii="Courier New" w:hAnsi="Courier New" w:cs="Courier New"/>
          <w:color w:val="00B050"/>
        </w:rPr>
      </w:pPr>
      <w:r w:rsidRPr="00A03D5E">
        <w:t xml:space="preserve">1) Rate “4” happens the most often, “1” the least </w:t>
      </w:r>
    </w:p>
    <w:p w:rsidR="00410EF3" w:rsidRPr="00410EF3" w:rsidRDefault="00410EF3" w:rsidP="00410EF3">
      <w:pPr>
        <w:rPr>
          <w:rFonts w:cs="Courier New"/>
          <w:color w:val="00B050"/>
        </w:rPr>
      </w:pPr>
      <w:r>
        <w:t xml:space="preserve">Of all the 100 million ratings, we find that “4” appears about 35 million times, “3” happens 30 times, and “1” only 5 million times.  </w:t>
      </w:r>
      <w:r>
        <w:rPr>
          <w:rFonts w:cs="Courier New"/>
          <w:color w:val="00B050"/>
        </w:rPr>
        <w:t xml:space="preserve"> </w:t>
      </w:r>
    </w:p>
    <w:p w:rsidR="00873D26" w:rsidRPr="00410EF3" w:rsidRDefault="00873D26" w:rsidP="00410EF3">
      <w:pPr>
        <w:rPr>
          <w:rFonts w:ascii="Courier New" w:hAnsi="Courier New" w:cs="Courier New"/>
          <w:color w:val="00B050"/>
          <w:sz w:val="20"/>
          <w:szCs w:val="20"/>
        </w:rPr>
      </w:pPr>
      <w:r w:rsidRPr="004B10DA">
        <w:rPr>
          <w:rFonts w:ascii="Courier New" w:hAnsi="Courier New" w:cs="Courier New"/>
          <w:color w:val="7F7F7F" w:themeColor="text1" w:themeTint="80"/>
          <w:sz w:val="20"/>
          <w:szCs w:val="20"/>
        </w:rPr>
        <w:t>&gt; hist(getRatings(r), breaks=20, main="Rate Frequencies")</w:t>
      </w:r>
      <w:r w:rsidR="00410EF3" w:rsidRPr="004B10DA">
        <w:rPr>
          <w:rFonts w:ascii="Courier New" w:hAnsi="Courier New" w:cs="Courier New"/>
          <w:color w:val="7F7F7F" w:themeColor="text1" w:themeTint="80"/>
          <w:sz w:val="20"/>
          <w:szCs w:val="20"/>
        </w:rPr>
        <w:t xml:space="preserve"> </w:t>
      </w:r>
    </w:p>
    <w:p w:rsidR="003D2087" w:rsidRDefault="003D2087" w:rsidP="003D2087">
      <w:r>
        <w:rPr>
          <w:noProof/>
        </w:rPr>
        <w:drawing>
          <wp:inline distT="0" distB="0" distL="0" distR="0">
            <wp:extent cx="5267325" cy="525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te frequencies.jpeg"/>
                    <pic:cNvPicPr/>
                  </pic:nvPicPr>
                  <pic:blipFill>
                    <a:blip r:embed="rId13">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rsidR="009D030A" w:rsidRPr="00A03D5E" w:rsidRDefault="00410EF3" w:rsidP="00407601">
      <w:pPr>
        <w:pStyle w:val="Heading3"/>
      </w:pPr>
      <w:r w:rsidRPr="00A03D5E">
        <w:t xml:space="preserve">2) </w:t>
      </w:r>
      <w:r w:rsidR="001A6A44" w:rsidRPr="00A03D5E">
        <w:t xml:space="preserve">The mode of average </w:t>
      </w:r>
      <w:r w:rsidR="009D030A" w:rsidRPr="00A03D5E">
        <w:t xml:space="preserve">movie rating </w:t>
      </w:r>
      <w:r w:rsidR="001A6A44" w:rsidRPr="00A03D5E">
        <w:t xml:space="preserve">is about 3.0 </w:t>
      </w:r>
      <w:r w:rsidR="009D030A" w:rsidRPr="00A03D5E">
        <w:t xml:space="preserve">        </w:t>
      </w:r>
    </w:p>
    <w:p w:rsidR="009D030A" w:rsidRDefault="00410EF3" w:rsidP="00841BF9">
      <w:r>
        <w:t xml:space="preserve">Of all the </w:t>
      </w:r>
      <w:r w:rsidR="009D030A">
        <w:t xml:space="preserve">17770 movies, the distribution of </w:t>
      </w:r>
      <w:r w:rsidR="001A6A44">
        <w:t>average ratings for all</w:t>
      </w:r>
      <w:r w:rsidR="009D030A">
        <w:t xml:space="preserve"> movie</w:t>
      </w:r>
      <w:r w:rsidR="001A6A44">
        <w:t>s is shown as below histogram</w:t>
      </w:r>
      <w:r w:rsidR="009D030A">
        <w:t>.</w:t>
      </w:r>
      <w:r w:rsidR="001A6A44">
        <w:t xml:space="preserve"> </w:t>
      </w:r>
      <w:r w:rsidR="009D030A">
        <w:t>We</w:t>
      </w:r>
      <w:r w:rsidR="001A6A44">
        <w:t xml:space="preserve"> find the mode is around 3.0.</w:t>
      </w:r>
      <w:r w:rsidR="009D030A">
        <w:t xml:space="preserve"> </w:t>
      </w:r>
    </w:p>
    <w:p w:rsidR="001A6A44" w:rsidRPr="004B10DA" w:rsidRDefault="009D030A" w:rsidP="00841BF9">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hist(colMeans(r), breaks=50)</w:t>
      </w:r>
    </w:p>
    <w:p w:rsidR="00811F62" w:rsidRPr="009D030A" w:rsidRDefault="009D030A" w:rsidP="00841BF9">
      <w:pPr>
        <w:rPr>
          <w:rFonts w:ascii="Courier New" w:hAnsi="Courier New" w:cs="Courier New"/>
          <w:color w:val="00B050"/>
          <w:sz w:val="20"/>
          <w:szCs w:val="20"/>
        </w:rPr>
      </w:pPr>
      <w:r>
        <w:rPr>
          <w:noProof/>
        </w:rPr>
        <w:lastRenderedPageBreak/>
        <w:drawing>
          <wp:inline distT="0" distB="0" distL="0" distR="0">
            <wp:extent cx="5133975" cy="51246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verage movie rate.jpeg"/>
                    <pic:cNvPicPr/>
                  </pic:nvPicPr>
                  <pic:blipFill>
                    <a:blip r:embed="rId14">
                      <a:extLst>
                        <a:ext uri="{28A0092B-C50C-407E-A947-70E740481C1C}">
                          <a14:useLocalDpi xmlns:a14="http://schemas.microsoft.com/office/drawing/2010/main" val="0"/>
                        </a:ext>
                      </a:extLst>
                    </a:blip>
                    <a:stretch>
                      <a:fillRect/>
                    </a:stretch>
                  </pic:blipFill>
                  <pic:spPr>
                    <a:xfrm>
                      <a:off x="0" y="0"/>
                      <a:ext cx="5138430" cy="5129138"/>
                    </a:xfrm>
                    <a:prstGeom prst="rect">
                      <a:avLst/>
                    </a:prstGeom>
                  </pic:spPr>
                </pic:pic>
              </a:graphicData>
            </a:graphic>
          </wp:inline>
        </w:drawing>
      </w:r>
    </w:p>
    <w:p w:rsidR="00A03D5E" w:rsidRPr="00FF3197" w:rsidRDefault="001A6A44" w:rsidP="00407601">
      <w:pPr>
        <w:pStyle w:val="Heading3"/>
      </w:pPr>
      <w:r w:rsidRPr="00FF3197">
        <w:t xml:space="preserve">3) </w:t>
      </w:r>
      <w:r w:rsidR="00E65924" w:rsidRPr="00FF3197">
        <w:t>T</w:t>
      </w:r>
      <w:r w:rsidR="00335C16" w:rsidRPr="00FF3197">
        <w:t xml:space="preserve">he movie with the highest rating is </w:t>
      </w:r>
      <w:r w:rsidR="004B10DA">
        <w:t>…</w:t>
      </w:r>
    </w:p>
    <w:p w:rsidR="001A6A44" w:rsidRDefault="00E65924" w:rsidP="001A6A44">
      <w:r>
        <w:t xml:space="preserve">“2003, Lord of the Rings : The Return of the King” with average rating 4.72327       </w:t>
      </w:r>
    </w:p>
    <w:p w:rsidR="00E65924" w:rsidRPr="004B10DA" w:rsidRDefault="00E65924" w:rsidP="00E6592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M &lt;-(colMeans(r))</w:t>
      </w:r>
    </w:p>
    <w:p w:rsidR="00E65924" w:rsidRPr="004B10DA" w:rsidRDefault="00E65924" w:rsidP="00E6592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m=max(M)</w:t>
      </w:r>
    </w:p>
    <w:p w:rsidR="00E65924" w:rsidRPr="004B10DA" w:rsidRDefault="00E65924" w:rsidP="00E6592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m</w:t>
      </w:r>
    </w:p>
    <w:p w:rsidR="00E65924" w:rsidRPr="004B10DA" w:rsidRDefault="00E65924" w:rsidP="00E6592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4.72327</w:t>
      </w:r>
    </w:p>
    <w:p w:rsidR="00E65924" w:rsidRPr="004B10DA" w:rsidRDefault="00E65924" w:rsidP="00E6592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which(M==m)</w:t>
      </w:r>
    </w:p>
    <w:p w:rsidR="00FF3197" w:rsidRPr="004B10DA" w:rsidRDefault="00E65924" w:rsidP="00E6592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14961 </w:t>
      </w:r>
    </w:p>
    <w:p w:rsidR="00E65924" w:rsidRDefault="00FF3197" w:rsidP="00E65924">
      <w:pPr>
        <w:rPr>
          <w:rFonts w:ascii="Courier New" w:hAnsi="Courier New" w:cs="Courier New"/>
          <w:color w:val="00B050"/>
          <w:sz w:val="20"/>
          <w:szCs w:val="20"/>
        </w:rPr>
      </w:pPr>
      <w:r>
        <w:rPr>
          <w:rFonts w:ascii="Courier New" w:hAnsi="Courier New" w:cs="Courier New"/>
        </w:rPr>
        <w:t>1</w:t>
      </w:r>
      <w:r w:rsidR="00E65924">
        <w:rPr>
          <w:rFonts w:ascii="Courier New" w:hAnsi="Courier New" w:cs="Courier New"/>
        </w:rPr>
        <w:t xml:space="preserve">4961,2003,Lord of the Rings: The Return of the King: Extended </w:t>
      </w:r>
      <w:r w:rsidR="004B10DA">
        <w:rPr>
          <w:rFonts w:ascii="Courier New" w:hAnsi="Courier New" w:cs="Courier New"/>
        </w:rPr>
        <w:t>Edition</w:t>
      </w:r>
      <w:r w:rsidR="00407601">
        <w:rPr>
          <w:rFonts w:ascii="Courier New" w:hAnsi="Courier New" w:cs="Courier New"/>
        </w:rPr>
        <w:t xml:space="preserve"> </w:t>
      </w:r>
    </w:p>
    <w:p w:rsidR="00407601" w:rsidRDefault="00E65924" w:rsidP="00407601">
      <w:pPr>
        <w:pStyle w:val="Heading3"/>
      </w:pPr>
      <w:r>
        <w:lastRenderedPageBreak/>
        <w:t xml:space="preserve">4) </w:t>
      </w:r>
      <w:r w:rsidR="00434FD0">
        <w:t>There a</w:t>
      </w:r>
      <w:r w:rsidR="00085AB8">
        <w:t xml:space="preserve">re </w:t>
      </w:r>
      <w:r w:rsidR="00434FD0">
        <w:t>5 users rating more than 10000 movies</w:t>
      </w:r>
      <w:r w:rsidR="00085AB8">
        <w:t>, but 1269 users rating 1 movie</w:t>
      </w:r>
    </w:p>
    <w:p w:rsidR="00434FD0"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length(count[count&gt;10000])</w:t>
      </w:r>
    </w:p>
    <w:p w:rsidR="00434FD0"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5</w:t>
      </w:r>
    </w:p>
    <w:p w:rsidR="00434FD0"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length(count[count==1])</w:t>
      </w:r>
    </w:p>
    <w:p w:rsidR="00434FD0"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1269</w:t>
      </w:r>
      <w:r w:rsidR="00E65924" w:rsidRPr="004B10DA">
        <w:rPr>
          <w:rFonts w:ascii="Courier New" w:hAnsi="Courier New" w:cs="Courier New"/>
          <w:color w:val="7F7F7F" w:themeColor="text1" w:themeTint="80"/>
          <w:sz w:val="20"/>
          <w:szCs w:val="20"/>
        </w:rPr>
        <w:t xml:space="preserve">    </w:t>
      </w:r>
    </w:p>
    <w:p w:rsidR="00E65924" w:rsidRDefault="00434FD0" w:rsidP="00407601">
      <w:pPr>
        <w:pStyle w:val="Heading3"/>
        <w:rPr>
          <w:rFonts w:ascii="Courier New" w:hAnsi="Courier New" w:cs="Courier New"/>
          <w:color w:val="00B050"/>
          <w:sz w:val="20"/>
          <w:szCs w:val="20"/>
        </w:rPr>
      </w:pPr>
      <w:r>
        <w:t>5) 97% of active users rate less than 1000 movies</w:t>
      </w:r>
      <w:r w:rsidR="00F50B98">
        <w:t>, most users rate 21-40 movies</w:t>
      </w:r>
      <w:r w:rsidR="00E65924" w:rsidRPr="00434FD0">
        <w:rPr>
          <w:rFonts w:ascii="Courier New" w:hAnsi="Courier New" w:cs="Courier New"/>
          <w:color w:val="00B050"/>
          <w:sz w:val="20"/>
          <w:szCs w:val="20"/>
        </w:rPr>
        <w:t xml:space="preserve">  </w:t>
      </w:r>
    </w:p>
    <w:p w:rsidR="00434FD0"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length(count[count&lt;1000]) / length(count)</w:t>
      </w:r>
    </w:p>
    <w:p w:rsidR="00434FD0"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0.9726337</w:t>
      </w:r>
    </w:p>
    <w:p w:rsidR="00F50B98" w:rsidRPr="004B10DA" w:rsidRDefault="00434FD0" w:rsidP="00434FD0">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hist(count[count&gt;0 &amp; count&lt;1000], breaks=50, main="rowCounts ")</w:t>
      </w:r>
    </w:p>
    <w:p w:rsidR="009378EF" w:rsidRDefault="009378EF" w:rsidP="00E65924">
      <w:r>
        <w:rPr>
          <w:noProof/>
        </w:rPr>
        <w:drawing>
          <wp:inline distT="0" distB="0" distL="0" distR="0">
            <wp:extent cx="5267325" cy="525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wCounts.jpeg"/>
                    <pic:cNvPicPr/>
                  </pic:nvPicPr>
                  <pic:blipFill>
                    <a:blip r:embed="rId15">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rsidR="00811F62" w:rsidRDefault="00407601" w:rsidP="00407601">
      <w:pPr>
        <w:pStyle w:val="Heading3"/>
      </w:pPr>
      <w:r>
        <w:lastRenderedPageBreak/>
        <w:t>6</w:t>
      </w:r>
      <w:r w:rsidR="00F50B98">
        <w:t xml:space="preserve">) Almost 99% of the fields in the rating matrix is NA </w:t>
      </w:r>
    </w:p>
    <w:p w:rsidR="00F50B98" w:rsidRDefault="00F50B98" w:rsidP="00F50B98">
      <w:r>
        <w:t>The rating matrix has 480189 rows (</w:t>
      </w:r>
      <w:r w:rsidR="001F6134">
        <w:t xml:space="preserve">of </w:t>
      </w:r>
      <w:r>
        <w:t>active users) and 17770 columns (</w:t>
      </w:r>
      <w:r w:rsidR="001F6134">
        <w:t xml:space="preserve">of </w:t>
      </w:r>
      <w:r>
        <w:t xml:space="preserve">movies), which creates a huge matrix with 480189 x 17770 = 8.53 billion fields. </w:t>
      </w:r>
      <w:r w:rsidR="001F6134">
        <w:t xml:space="preserve">However, there are only 100 million ratings. So the sparseness of the rating matrix is 100480507 / (480189*17770) = 1.18%. Almost 99% of the fields in the matrix is missing value.   </w:t>
      </w:r>
    </w:p>
    <w:p w:rsidR="00F50B98" w:rsidRPr="004B10DA" w:rsidRDefault="00F50B98" w:rsidP="00F50B9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ncol(r)</w:t>
      </w:r>
    </w:p>
    <w:p w:rsidR="00F50B98" w:rsidRPr="004B10DA" w:rsidRDefault="00F50B98" w:rsidP="00F50B9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17770</w:t>
      </w:r>
    </w:p>
    <w:p w:rsidR="00F50B98" w:rsidRPr="004B10DA" w:rsidRDefault="00F50B98" w:rsidP="00F50B9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nrow(r)</w:t>
      </w:r>
    </w:p>
    <w:p w:rsidR="00F50B98" w:rsidRPr="004B10DA" w:rsidRDefault="00F50B98" w:rsidP="00F50B98">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480189</w:t>
      </w:r>
    </w:p>
    <w:p w:rsidR="001F6134" w:rsidRPr="004B10DA" w:rsidRDefault="001F6134" w:rsidP="001F613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&gt; nnzero(N)</w:t>
      </w:r>
    </w:p>
    <w:p w:rsidR="001F6134" w:rsidRPr="004B10DA" w:rsidRDefault="001F6134" w:rsidP="001F6134">
      <w:pPr>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[1] 100480507</w:t>
      </w:r>
    </w:p>
    <w:p w:rsidR="00217BE0" w:rsidRDefault="00F80971" w:rsidP="00217BE0">
      <w:r>
        <w:rPr>
          <w:noProof/>
        </w:rPr>
        <w:drawing>
          <wp:inline distT="0" distB="0" distL="0" distR="0" wp14:anchorId="31C62DBE" wp14:editId="0FCACA82">
            <wp:extent cx="4656406" cy="2743200"/>
            <wp:effectExtent l="0" t="0" r="11430" b="0"/>
            <wp:docPr id="26" name="Chart 26">
              <a:extLst xmlns:a="http://schemas.openxmlformats.org/drawingml/2006/main">
                <a:ext uri="{FF2B5EF4-FFF2-40B4-BE49-F238E27FC236}">
                  <a16:creationId xmlns:a16="http://schemas.microsoft.com/office/drawing/2014/main" id="{C6FEF47A-A741-46A1-93C8-891A9D283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531C" w:rsidRDefault="00AF531C" w:rsidP="00217BE0"/>
    <w:p w:rsidR="00AF531C" w:rsidRDefault="00AF531C" w:rsidP="00217BE0"/>
    <w:p w:rsidR="007721A6" w:rsidRDefault="007721A6" w:rsidP="00217BE0"/>
    <w:p w:rsidR="007721A6" w:rsidRDefault="007721A6" w:rsidP="00217BE0"/>
    <w:p w:rsidR="007721A6" w:rsidRDefault="007721A6" w:rsidP="00217BE0"/>
    <w:p w:rsidR="007721A6" w:rsidRDefault="007721A6" w:rsidP="00217BE0"/>
    <w:p w:rsidR="00217BE0" w:rsidRDefault="007721A6" w:rsidP="007721A6">
      <w:pPr>
        <w:pStyle w:val="Heading1"/>
      </w:pPr>
      <w:bookmarkStart w:id="17" w:name="_Appendix"/>
      <w:bookmarkEnd w:id="17"/>
      <w:r>
        <w:lastRenderedPageBreak/>
        <w:t xml:space="preserve">Appendix </w:t>
      </w:r>
    </w:p>
    <w:p w:rsidR="007721A6" w:rsidRPr="004B10DA" w:rsidRDefault="007721A6" w:rsidP="004B10DA">
      <w:pPr>
        <w:spacing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myDir&lt;-"C:/project/training_set"</w:t>
      </w:r>
    </w:p>
    <w:p w:rsidR="007721A6" w:rsidRPr="004B10DA" w:rsidRDefault="007721A6" w:rsidP="004B10DA">
      <w:pPr>
        <w:spacing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setwd(myDir)</w:t>
      </w:r>
    </w:p>
    <w:p w:rsidR="007721A6" w:rsidRPr="004B10DA" w:rsidRDefault="007721A6" w:rsidP="004B10DA">
      <w:pPr>
        <w:spacing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myData&lt;-"all_movie.dat"</w:t>
      </w:r>
    </w:p>
    <w:p w:rsidR="007721A6" w:rsidRPr="004B10DA" w:rsidRDefault="007721A6" w:rsidP="004B10DA">
      <w:pPr>
        <w:spacing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library(data.table)</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 xml:space="preserve"># read 100480507 rows and 4 columns from 2.43 GB file in 0:04:08 </w:t>
      </w:r>
    </w:p>
    <w:p w:rsidR="007721A6" w:rsidRPr="004B10DA" w:rsidRDefault="007721A6"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sz w:val="20"/>
          <w:szCs w:val="20"/>
        </w:rPr>
        <w:t xml:space="preserve">mvTrain &lt;-fread(myData, col.names=c("mvID", "CustID", "Rate", "Date")) </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 xml:space="preserve"># Cut Date </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mvTrain &lt;-mvTrain[,-c(4)]</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 Use sparseMatrix to transform into rating matrix and save RAM</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library("Matrix")</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N &lt;- sparseMatrix(i=mvTrain[[2]],j=mvTrain[[1]],x=mvTrain[[3]])</w:t>
      </w:r>
    </w:p>
    <w:p w:rsidR="00C67984" w:rsidRPr="004B10DA"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 xml:space="preserve"># </w:t>
      </w:r>
      <w:r w:rsidR="004B10DA" w:rsidRPr="004B10DA">
        <w:rPr>
          <w:rFonts w:ascii="Courier New" w:hAnsi="Courier New" w:cs="Courier New"/>
          <w:color w:val="7F7F7F" w:themeColor="text1" w:themeTint="80"/>
          <w:kern w:val="3"/>
          <w:sz w:val="20"/>
          <w:szCs w:val="20"/>
        </w:rPr>
        <w:t>Give row</w:t>
      </w:r>
      <w:r w:rsidRPr="004B10DA">
        <w:rPr>
          <w:rFonts w:ascii="Courier New" w:hAnsi="Courier New" w:cs="Courier New"/>
          <w:color w:val="7F7F7F" w:themeColor="text1" w:themeTint="80"/>
          <w:kern w:val="3"/>
          <w:sz w:val="20"/>
          <w:szCs w:val="20"/>
        </w:rPr>
        <w:t>name=userID</w:t>
      </w:r>
      <w:r w:rsidR="004B10DA" w:rsidRPr="004B10DA">
        <w:rPr>
          <w:rFonts w:ascii="Courier New" w:hAnsi="Courier New" w:cs="Courier New"/>
          <w:color w:val="7F7F7F" w:themeColor="text1" w:themeTint="80"/>
          <w:kern w:val="3"/>
          <w:sz w:val="20"/>
          <w:szCs w:val="20"/>
        </w:rPr>
        <w:t xml:space="preserve"> and column</w:t>
      </w:r>
      <w:r w:rsidRPr="004B10DA">
        <w:rPr>
          <w:rFonts w:ascii="Courier New" w:hAnsi="Courier New" w:cs="Courier New"/>
          <w:color w:val="7F7F7F" w:themeColor="text1" w:themeTint="80"/>
          <w:kern w:val="3"/>
          <w:sz w:val="20"/>
          <w:szCs w:val="20"/>
        </w:rPr>
        <w:t>name=movieID</w:t>
      </w:r>
      <w:r w:rsidR="000F5CD6">
        <w:rPr>
          <w:rFonts w:ascii="Courier New" w:hAnsi="Courier New" w:cs="Courier New"/>
          <w:color w:val="7F7F7F" w:themeColor="text1" w:themeTint="80"/>
          <w:kern w:val="3"/>
          <w:sz w:val="20"/>
          <w:szCs w:val="20"/>
        </w:rPr>
        <w:t>, both in character</w:t>
      </w:r>
    </w:p>
    <w:p w:rsidR="00C67984" w:rsidRDefault="00C67984"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dimnames(N) &lt;- list(user=as.character(c(1: nrow(N))), movie=as.character(c(1:ncol(N))))</w:t>
      </w:r>
    </w:p>
    <w:p w:rsidR="004B10DA" w:rsidRDefault="004B10DA" w:rsidP="004B10DA">
      <w:pPr>
        <w:spacing w:after="0"/>
        <w:rPr>
          <w:rFonts w:ascii="Courier New" w:hAnsi="Courier New" w:cs="Courier New"/>
          <w:color w:val="7F7F7F" w:themeColor="text1" w:themeTint="80"/>
          <w:kern w:val="3"/>
          <w:sz w:val="20"/>
          <w:szCs w:val="20"/>
        </w:rPr>
      </w:pPr>
      <w:r>
        <w:rPr>
          <w:rFonts w:ascii="Courier New" w:hAnsi="Courier New" w:cs="Courier New"/>
          <w:color w:val="7F7F7F" w:themeColor="text1" w:themeTint="80"/>
          <w:kern w:val="3"/>
          <w:sz w:val="20"/>
          <w:szCs w:val="20"/>
        </w:rPr>
        <w:t xml:space="preserve"># </w:t>
      </w:r>
      <w:r w:rsidR="00EF6DCB">
        <w:rPr>
          <w:rFonts w:ascii="Courier New" w:hAnsi="Courier New" w:cs="Courier New"/>
          <w:color w:val="7F7F7F" w:themeColor="text1" w:themeTint="80"/>
          <w:kern w:val="3"/>
          <w:sz w:val="20"/>
          <w:szCs w:val="20"/>
        </w:rPr>
        <w:t xml:space="preserve">import library recommenderlab and </w:t>
      </w:r>
      <w:r>
        <w:rPr>
          <w:rFonts w:ascii="Courier New" w:hAnsi="Courier New" w:cs="Courier New"/>
          <w:color w:val="7F7F7F" w:themeColor="text1" w:themeTint="80"/>
          <w:kern w:val="3"/>
          <w:sz w:val="20"/>
          <w:szCs w:val="20"/>
        </w:rPr>
        <w:t>transform N into rating matrix r</w:t>
      </w:r>
    </w:p>
    <w:p w:rsidR="004B10DA" w:rsidRPr="004B10DA" w:rsidRDefault="004B10DA"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library("recommenderlab")</w:t>
      </w:r>
    </w:p>
    <w:p w:rsidR="004B10DA" w:rsidRDefault="004B10DA" w:rsidP="004B10DA">
      <w:pPr>
        <w:spacing w:after="0"/>
        <w:rPr>
          <w:rFonts w:ascii="Courier New" w:hAnsi="Courier New" w:cs="Courier New"/>
          <w:color w:val="7F7F7F" w:themeColor="text1" w:themeTint="80"/>
          <w:kern w:val="3"/>
          <w:sz w:val="20"/>
          <w:szCs w:val="20"/>
        </w:rPr>
      </w:pPr>
      <w:r w:rsidRPr="004B10DA">
        <w:rPr>
          <w:rFonts w:ascii="Courier New" w:hAnsi="Courier New" w:cs="Courier New"/>
          <w:color w:val="7F7F7F" w:themeColor="text1" w:themeTint="80"/>
          <w:kern w:val="3"/>
          <w:sz w:val="20"/>
          <w:szCs w:val="20"/>
        </w:rPr>
        <w:t xml:space="preserve">r&lt;-as(N,"realRatingMatrix") </w:t>
      </w:r>
    </w:p>
    <w:p w:rsidR="004B10DA" w:rsidRPr="004B10DA" w:rsidRDefault="004B10DA" w:rsidP="004B10DA">
      <w:pPr>
        <w:spacing w:after="0"/>
        <w:rPr>
          <w:rFonts w:ascii="Courier New" w:hAnsi="Courier New" w:cs="Courier New"/>
          <w:color w:val="7F7F7F" w:themeColor="text1" w:themeTint="80"/>
          <w:kern w:val="3"/>
          <w:sz w:val="20"/>
          <w:szCs w:val="20"/>
        </w:rPr>
      </w:pPr>
      <w:r>
        <w:rPr>
          <w:rFonts w:ascii="Courier New" w:hAnsi="Courier New" w:cs="Courier New"/>
          <w:color w:val="7F7F7F" w:themeColor="text1" w:themeTint="80"/>
          <w:kern w:val="3"/>
          <w:sz w:val="20"/>
          <w:szCs w:val="20"/>
        </w:rPr>
        <w:t># delete inactive users</w:t>
      </w:r>
    </w:p>
    <w:p w:rsidR="004B10DA" w:rsidRDefault="004B10DA" w:rsidP="004B10DA">
      <w:pPr>
        <w:spacing w:after="0"/>
        <w:rPr>
          <w:rFonts w:ascii="Courier New" w:hAnsi="Courier New" w:cs="Courier New"/>
          <w:color w:val="7F7F7F" w:themeColor="text1" w:themeTint="80"/>
          <w:sz w:val="20"/>
          <w:szCs w:val="20"/>
        </w:rPr>
      </w:pPr>
      <w:r w:rsidRPr="004B10DA">
        <w:rPr>
          <w:rFonts w:ascii="Courier New" w:hAnsi="Courier New" w:cs="Courier New"/>
          <w:color w:val="7F7F7F" w:themeColor="text1" w:themeTint="80"/>
          <w:sz w:val="20"/>
          <w:szCs w:val="20"/>
        </w:rPr>
        <w:t xml:space="preserve">r&lt;-r[rowCounts(r)&gt;0]  </w:t>
      </w:r>
    </w:p>
    <w:p w:rsidR="00242B2E" w:rsidRPr="00242B2E" w:rsidRDefault="00242B2E" w:rsidP="00242B2E">
      <w:pPr>
        <w:spacing w:after="0"/>
        <w:rPr>
          <w:rFonts w:ascii="Courier New" w:hAnsi="Courier New" w:cs="Courier New"/>
          <w:color w:val="7F7F7F" w:themeColor="text1" w:themeTint="80"/>
          <w:sz w:val="20"/>
          <w:szCs w:val="20"/>
        </w:rPr>
      </w:pPr>
      <w:r w:rsidRPr="00242B2E">
        <w:rPr>
          <w:rFonts w:ascii="Courier New" w:hAnsi="Courier New" w:cs="Courier New"/>
          <w:color w:val="7F7F7F" w:themeColor="text1" w:themeTint="80"/>
          <w:sz w:val="20"/>
          <w:szCs w:val="20"/>
        </w:rPr>
        <w:t>count&lt;-rowCounts(r)</w:t>
      </w:r>
    </w:p>
    <w:p w:rsidR="00167F75" w:rsidRPr="004B10DA" w:rsidRDefault="00167F75" w:rsidP="00167F75">
      <w:pPr>
        <w:spacing w:after="0"/>
        <w:rPr>
          <w:rFonts w:ascii="Courier New" w:hAnsi="Courier New" w:cs="Courier New"/>
          <w:color w:val="7F7F7F" w:themeColor="text1" w:themeTint="80"/>
          <w:kern w:val="3"/>
          <w:sz w:val="20"/>
          <w:szCs w:val="20"/>
        </w:rPr>
      </w:pPr>
      <w:r>
        <w:rPr>
          <w:rFonts w:ascii="Courier New" w:hAnsi="Courier New" w:cs="Courier New"/>
          <w:color w:val="7F7F7F" w:themeColor="text1" w:themeTint="80"/>
          <w:kern w:val="3"/>
          <w:sz w:val="20"/>
          <w:szCs w:val="20"/>
        </w:rPr>
        <w:t xml:space="preserve"># draw histograms </w:t>
      </w:r>
    </w:p>
    <w:p w:rsidR="001734E2" w:rsidRPr="001734E2" w:rsidRDefault="001734E2" w:rsidP="001734E2">
      <w:pPr>
        <w:spacing w:after="0"/>
        <w:rPr>
          <w:rFonts w:ascii="Courier New" w:hAnsi="Courier New" w:cs="Courier New"/>
          <w:color w:val="7F7F7F" w:themeColor="text1" w:themeTint="80"/>
          <w:kern w:val="3"/>
          <w:sz w:val="20"/>
          <w:szCs w:val="20"/>
        </w:rPr>
      </w:pPr>
      <w:r w:rsidRPr="001734E2">
        <w:rPr>
          <w:rFonts w:ascii="Courier New" w:hAnsi="Courier New" w:cs="Courier New"/>
          <w:color w:val="7F7F7F" w:themeColor="text1" w:themeTint="80"/>
          <w:kern w:val="3"/>
          <w:sz w:val="20"/>
          <w:szCs w:val="20"/>
        </w:rPr>
        <w:t>hist(getRatings(r), breaks=20, main="Rate Frequencies")</w:t>
      </w:r>
    </w:p>
    <w:p w:rsidR="001734E2" w:rsidRDefault="001734E2" w:rsidP="001734E2">
      <w:pPr>
        <w:spacing w:after="0"/>
        <w:rPr>
          <w:rFonts w:ascii="Courier New" w:hAnsi="Courier New" w:cs="Courier New"/>
          <w:color w:val="7F7F7F" w:themeColor="text1" w:themeTint="80"/>
          <w:kern w:val="3"/>
          <w:sz w:val="20"/>
          <w:szCs w:val="20"/>
        </w:rPr>
      </w:pPr>
      <w:r w:rsidRPr="001734E2">
        <w:rPr>
          <w:rFonts w:ascii="Courier New" w:hAnsi="Courier New" w:cs="Courier New"/>
          <w:color w:val="7F7F7F" w:themeColor="text1" w:themeTint="80"/>
          <w:kern w:val="3"/>
          <w:sz w:val="20"/>
          <w:szCs w:val="20"/>
        </w:rPr>
        <w:t>hist(colMeans(r), breaks=50)</w:t>
      </w:r>
    </w:p>
    <w:p w:rsidR="00242B2E" w:rsidRPr="00242B2E" w:rsidRDefault="00242B2E" w:rsidP="00242B2E">
      <w:pPr>
        <w:spacing w:after="0"/>
        <w:rPr>
          <w:rFonts w:ascii="Courier New" w:hAnsi="Courier New" w:cs="Courier New"/>
          <w:color w:val="7F7F7F" w:themeColor="text1" w:themeTint="80"/>
          <w:kern w:val="3"/>
          <w:sz w:val="20"/>
          <w:szCs w:val="20"/>
        </w:rPr>
      </w:pPr>
      <w:r w:rsidRPr="00242B2E">
        <w:rPr>
          <w:rFonts w:ascii="Courier New" w:hAnsi="Courier New" w:cs="Courier New"/>
          <w:color w:val="7F7F7F" w:themeColor="text1" w:themeTint="80"/>
          <w:kern w:val="3"/>
          <w:sz w:val="20"/>
          <w:szCs w:val="20"/>
        </w:rPr>
        <w:t>hist(count[count&gt;0 &amp; count&lt;1000], breaks=50, main="rowCounts ")</w:t>
      </w:r>
    </w:p>
    <w:p w:rsidR="001734E2" w:rsidRPr="001734E2" w:rsidRDefault="001734E2" w:rsidP="001734E2">
      <w:pPr>
        <w:spacing w:after="0"/>
        <w:rPr>
          <w:rFonts w:ascii="Courier New" w:hAnsi="Courier New" w:cs="Courier New"/>
          <w:color w:val="7F7F7F" w:themeColor="text1" w:themeTint="80"/>
          <w:kern w:val="3"/>
          <w:sz w:val="20"/>
          <w:szCs w:val="20"/>
        </w:rPr>
      </w:pPr>
      <w:r w:rsidRPr="001734E2">
        <w:rPr>
          <w:rFonts w:ascii="Courier New" w:hAnsi="Courier New" w:cs="Courier New"/>
          <w:color w:val="7F7F7F" w:themeColor="text1" w:themeTint="80"/>
          <w:kern w:val="3"/>
          <w:sz w:val="20"/>
          <w:szCs w:val="20"/>
        </w:rPr>
        <w:t>summary(colMeans(r))</w:t>
      </w:r>
    </w:p>
    <w:p w:rsidR="00823D1D" w:rsidRDefault="00823D1D" w:rsidP="00823D1D">
      <w:pPr>
        <w:spacing w:after="0"/>
        <w:rPr>
          <w:rFonts w:ascii="Courier New" w:hAnsi="Courier New" w:cs="Courier New"/>
          <w:color w:val="7F7F7F" w:themeColor="text1" w:themeTint="80"/>
          <w:kern w:val="3"/>
          <w:sz w:val="20"/>
          <w:szCs w:val="20"/>
        </w:rPr>
      </w:pPr>
      <w:r>
        <w:rPr>
          <w:rFonts w:ascii="Courier New" w:hAnsi="Courier New" w:cs="Courier New"/>
          <w:color w:val="7F7F7F" w:themeColor="text1" w:themeTint="80"/>
          <w:kern w:val="3"/>
          <w:sz w:val="20"/>
          <w:szCs w:val="20"/>
        </w:rPr>
        <w:t># compare object size of N and r</w:t>
      </w:r>
    </w:p>
    <w:p w:rsidR="00823D1D" w:rsidRPr="00823D1D" w:rsidRDefault="00823D1D" w:rsidP="00823D1D">
      <w:pPr>
        <w:spacing w:after="0"/>
        <w:rPr>
          <w:rFonts w:ascii="Courier New" w:hAnsi="Courier New" w:cs="Courier New"/>
          <w:color w:val="7F7F7F" w:themeColor="text1" w:themeTint="80"/>
          <w:kern w:val="3"/>
          <w:sz w:val="20"/>
          <w:szCs w:val="20"/>
        </w:rPr>
      </w:pPr>
      <w:r w:rsidRPr="00823D1D">
        <w:rPr>
          <w:rFonts w:ascii="Courier New" w:hAnsi="Courier New" w:cs="Courier New"/>
          <w:color w:val="7F7F7F" w:themeColor="text1" w:themeTint="80"/>
          <w:kern w:val="3"/>
          <w:sz w:val="20"/>
          <w:szCs w:val="20"/>
        </w:rPr>
        <w:t>object.size(N)</w:t>
      </w:r>
    </w:p>
    <w:p w:rsidR="00823D1D" w:rsidRDefault="00823D1D" w:rsidP="00823D1D">
      <w:pPr>
        <w:spacing w:after="0"/>
        <w:rPr>
          <w:rFonts w:ascii="Courier New" w:hAnsi="Courier New" w:cs="Courier New"/>
          <w:color w:val="7F7F7F" w:themeColor="text1" w:themeTint="80"/>
          <w:kern w:val="3"/>
          <w:sz w:val="20"/>
          <w:szCs w:val="20"/>
        </w:rPr>
      </w:pPr>
      <w:r w:rsidRPr="00823D1D">
        <w:rPr>
          <w:rFonts w:ascii="Courier New" w:hAnsi="Courier New" w:cs="Courier New"/>
          <w:color w:val="7F7F7F" w:themeColor="text1" w:themeTint="80"/>
          <w:kern w:val="3"/>
          <w:sz w:val="20"/>
          <w:szCs w:val="20"/>
        </w:rPr>
        <w:t xml:space="preserve">object.size(r) </w:t>
      </w:r>
    </w:p>
    <w:p w:rsidR="00EF6DCB" w:rsidRPr="00EF6DCB" w:rsidRDefault="00EF6DCB" w:rsidP="00EF6DCB">
      <w:pPr>
        <w:spacing w:after="0"/>
        <w:rPr>
          <w:rFonts w:ascii="Courier New" w:hAnsi="Courier New" w:cs="Courier New"/>
          <w:color w:val="7F7F7F" w:themeColor="text1" w:themeTint="80"/>
          <w:kern w:val="3"/>
          <w:sz w:val="20"/>
          <w:szCs w:val="20"/>
        </w:rPr>
      </w:pPr>
      <w:r>
        <w:rPr>
          <w:rFonts w:ascii="Courier New" w:hAnsi="Courier New" w:cs="Courier New"/>
          <w:color w:val="7F7F7F" w:themeColor="text1" w:themeTint="80"/>
          <w:kern w:val="3"/>
          <w:sz w:val="20"/>
          <w:szCs w:val="20"/>
        </w:rPr>
        <w:t>## make recommender models</w:t>
      </w:r>
    </w:p>
    <w:p w:rsidR="00EF6DCB" w:rsidRPr="00EF6DCB" w:rsidRDefault="00EF6DCB" w:rsidP="00EF6DCB">
      <w:pPr>
        <w:spacing w:after="0"/>
        <w:rPr>
          <w:rFonts w:ascii="Courier New" w:hAnsi="Courier New" w:cs="Courier New"/>
          <w:color w:val="7F7F7F" w:themeColor="text1" w:themeTint="80"/>
          <w:kern w:val="3"/>
          <w:sz w:val="20"/>
          <w:szCs w:val="20"/>
        </w:rPr>
      </w:pPr>
      <w:r w:rsidRPr="00EF6DCB">
        <w:rPr>
          <w:rFonts w:ascii="Courier New" w:hAnsi="Courier New" w:cs="Courier New"/>
          <w:color w:val="7F7F7F" w:themeColor="text1" w:themeTint="80"/>
          <w:kern w:val="3"/>
          <w:sz w:val="20"/>
          <w:szCs w:val="20"/>
        </w:rPr>
        <w:t>recP &lt;- Recommender(r, method="POPULAR")</w:t>
      </w:r>
    </w:p>
    <w:p w:rsidR="00EF6DCB" w:rsidRDefault="00EF6DCB" w:rsidP="00EF6DCB">
      <w:pPr>
        <w:spacing w:after="0"/>
        <w:rPr>
          <w:rFonts w:ascii="Courier New" w:hAnsi="Courier New" w:cs="Courier New"/>
          <w:color w:val="7F7F7F" w:themeColor="text1" w:themeTint="80"/>
          <w:kern w:val="3"/>
          <w:sz w:val="20"/>
          <w:szCs w:val="20"/>
        </w:rPr>
      </w:pPr>
      <w:r w:rsidRPr="00EF6DCB">
        <w:rPr>
          <w:rFonts w:ascii="Courier New" w:hAnsi="Courier New" w:cs="Courier New"/>
          <w:color w:val="7F7F7F" w:themeColor="text1" w:themeTint="80"/>
          <w:kern w:val="3"/>
          <w:sz w:val="20"/>
          <w:szCs w:val="20"/>
        </w:rPr>
        <w:t>recU &lt;- Recommender(r, method="UBCF")</w:t>
      </w:r>
    </w:p>
    <w:p w:rsidR="00EF6DCB" w:rsidRPr="00EF6DCB" w:rsidRDefault="00EF6DCB" w:rsidP="00EF6DCB">
      <w:pPr>
        <w:spacing w:after="0"/>
        <w:rPr>
          <w:rFonts w:ascii="Courier New" w:hAnsi="Courier New" w:cs="Courier New"/>
          <w:color w:val="7F7F7F" w:themeColor="text1" w:themeTint="80"/>
          <w:kern w:val="3"/>
          <w:sz w:val="20"/>
          <w:szCs w:val="20"/>
        </w:rPr>
      </w:pPr>
      <w:r w:rsidRPr="00EF6DCB">
        <w:rPr>
          <w:rFonts w:ascii="Courier New" w:hAnsi="Courier New" w:cs="Courier New"/>
          <w:color w:val="7F7F7F" w:themeColor="text1" w:themeTint="80"/>
          <w:kern w:val="3"/>
          <w:sz w:val="20"/>
          <w:szCs w:val="20"/>
        </w:rPr>
        <w:t>recALS &lt;- Recommender(r, method="ALS")</w:t>
      </w:r>
    </w:p>
    <w:p w:rsidR="00EF6DCB" w:rsidRPr="00EF6DCB" w:rsidRDefault="00EF6DCB" w:rsidP="00EF6DCB">
      <w:pPr>
        <w:spacing w:after="0"/>
        <w:rPr>
          <w:rFonts w:ascii="Courier New" w:hAnsi="Courier New" w:cs="Courier New"/>
          <w:color w:val="7F7F7F" w:themeColor="text1" w:themeTint="80"/>
          <w:kern w:val="3"/>
          <w:sz w:val="20"/>
          <w:szCs w:val="20"/>
        </w:rPr>
      </w:pPr>
      <w:r w:rsidRPr="00EF6DCB">
        <w:rPr>
          <w:rFonts w:ascii="Courier New" w:hAnsi="Courier New" w:cs="Courier New"/>
          <w:color w:val="7F7F7F" w:themeColor="text1" w:themeTint="80"/>
          <w:kern w:val="3"/>
          <w:sz w:val="20"/>
          <w:szCs w:val="20"/>
        </w:rPr>
        <w:t>recRAN &lt;- Recommender(r, method="RANDOM")</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lastRenderedPageBreak/>
        <w:t xml:space="preserve">### </w:t>
      </w:r>
      <w:r w:rsidR="00EE0080">
        <w:rPr>
          <w:rFonts w:ascii="Courier New" w:hAnsi="Courier New" w:cs="Courier New"/>
          <w:color w:val="7F7F7F" w:themeColor="text1" w:themeTint="80"/>
          <w:kern w:val="3"/>
          <w:sz w:val="20"/>
          <w:szCs w:val="20"/>
        </w:rPr>
        <w:t xml:space="preserve">import </w:t>
      </w:r>
      <w:r w:rsidRPr="006F757C">
        <w:rPr>
          <w:rFonts w:ascii="Courier New" w:hAnsi="Courier New" w:cs="Courier New"/>
          <w:color w:val="7F7F7F" w:themeColor="text1" w:themeTint="80"/>
          <w:kern w:val="3"/>
          <w:sz w:val="20"/>
          <w:szCs w:val="20"/>
        </w:rPr>
        <w:t>test Data</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testData&lt;-"test_movie.csv"</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 xml:space="preserve">mvTest &lt;-fread(testData, col.names=c("mvID", "CustID", "Rate", "Date")) </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mvTest &lt;-mvTest[,-c(4)]</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T &lt;- sparseMatrix(i=mvTest[[2]],j=mvTest[[1]],x=mvTest[[3]])</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dimnames(T) &lt;- list(user=as.character(c(1: nrow(T))), movie=as.character(c(1:ncol(T))))</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 xml:space="preserve">t&lt;-as(T,"realRatingMatrix") </w:t>
      </w:r>
    </w:p>
    <w:p w:rsidR="006F757C" w:rsidRPr="006F757C" w:rsidRDefault="006F757C" w:rsidP="006F757C">
      <w:pPr>
        <w:spacing w:after="0"/>
        <w:rPr>
          <w:rFonts w:ascii="Courier New" w:hAnsi="Courier New" w:cs="Courier New"/>
          <w:color w:val="7F7F7F" w:themeColor="text1" w:themeTint="80"/>
          <w:kern w:val="3"/>
          <w:sz w:val="20"/>
          <w:szCs w:val="20"/>
        </w:rPr>
      </w:pPr>
      <w:r w:rsidRPr="006F757C">
        <w:rPr>
          <w:rFonts w:ascii="Courier New" w:hAnsi="Courier New" w:cs="Courier New"/>
          <w:color w:val="7F7F7F" w:themeColor="text1" w:themeTint="80"/>
          <w:kern w:val="3"/>
          <w:sz w:val="20"/>
          <w:szCs w:val="20"/>
        </w:rPr>
        <w:t xml:space="preserve">t&lt;-t[rowCounts(t)&gt;0]  </w:t>
      </w:r>
    </w:p>
    <w:p w:rsidR="00AD6465" w:rsidRPr="00AD6465" w:rsidRDefault="00AD6465" w:rsidP="00AD6465">
      <w:pPr>
        <w:spacing w:after="0"/>
        <w:rPr>
          <w:rFonts w:ascii="Courier New" w:hAnsi="Courier New" w:cs="Courier New"/>
          <w:color w:val="7F7F7F" w:themeColor="text1" w:themeTint="80"/>
          <w:kern w:val="3"/>
          <w:sz w:val="20"/>
          <w:szCs w:val="20"/>
        </w:rPr>
      </w:pPr>
      <w:r w:rsidRPr="00AD6465">
        <w:rPr>
          <w:rFonts w:ascii="Courier New" w:hAnsi="Courier New" w:cs="Courier New"/>
          <w:color w:val="7F7F7F" w:themeColor="text1" w:themeTint="80"/>
          <w:kern w:val="3"/>
          <w:sz w:val="20"/>
          <w:szCs w:val="20"/>
        </w:rPr>
        <w:t>## Give top 5 recommendations to users with ID 6,7,8,10,25,33</w:t>
      </w:r>
    </w:p>
    <w:p w:rsidR="00AD6465" w:rsidRPr="00AD6465" w:rsidRDefault="00AD6465" w:rsidP="00AD6465">
      <w:pPr>
        <w:spacing w:after="0"/>
        <w:rPr>
          <w:rFonts w:ascii="Courier New" w:hAnsi="Courier New" w:cs="Courier New"/>
          <w:color w:val="7F7F7F" w:themeColor="text1" w:themeTint="80"/>
          <w:kern w:val="3"/>
          <w:sz w:val="20"/>
          <w:szCs w:val="20"/>
        </w:rPr>
      </w:pPr>
      <w:r w:rsidRPr="00AD6465">
        <w:rPr>
          <w:rFonts w:ascii="Courier New" w:hAnsi="Courier New" w:cs="Courier New"/>
          <w:color w:val="7F7F7F" w:themeColor="text1" w:themeTint="80"/>
          <w:kern w:val="3"/>
          <w:sz w:val="20"/>
          <w:szCs w:val="20"/>
        </w:rPr>
        <w:t>recomP &lt;-</w:t>
      </w:r>
      <w:r w:rsidR="00C7125A">
        <w:rPr>
          <w:rFonts w:ascii="Courier New" w:hAnsi="Courier New" w:cs="Courier New"/>
          <w:color w:val="7F7F7F" w:themeColor="text1" w:themeTint="80"/>
          <w:kern w:val="3"/>
          <w:sz w:val="20"/>
          <w:szCs w:val="20"/>
        </w:rPr>
        <w:t xml:space="preserve"> predict(recP, r[c("6","7","8",</w:t>
      </w:r>
      <w:r w:rsidRPr="00AD6465">
        <w:rPr>
          <w:rFonts w:ascii="Courier New" w:hAnsi="Courier New" w:cs="Courier New"/>
          <w:color w:val="7F7F7F" w:themeColor="text1" w:themeTint="80"/>
          <w:kern w:val="3"/>
          <w:sz w:val="20"/>
          <w:szCs w:val="20"/>
        </w:rPr>
        <w:t>"10","25","33")], n=5)</w:t>
      </w:r>
    </w:p>
    <w:p w:rsidR="00AD6465" w:rsidRPr="00AD6465" w:rsidRDefault="00AD6465" w:rsidP="00AD6465">
      <w:pPr>
        <w:spacing w:after="0"/>
        <w:rPr>
          <w:rFonts w:ascii="Courier New" w:hAnsi="Courier New" w:cs="Courier New"/>
          <w:color w:val="7F7F7F" w:themeColor="text1" w:themeTint="80"/>
          <w:kern w:val="3"/>
          <w:sz w:val="20"/>
          <w:szCs w:val="20"/>
        </w:rPr>
      </w:pPr>
      <w:r w:rsidRPr="00AD6465">
        <w:rPr>
          <w:rFonts w:ascii="Courier New" w:hAnsi="Courier New" w:cs="Courier New"/>
          <w:color w:val="7F7F7F" w:themeColor="text1" w:themeTint="80"/>
          <w:kern w:val="3"/>
          <w:sz w:val="20"/>
          <w:szCs w:val="20"/>
        </w:rPr>
        <w:t>as(recomP, "list")</w:t>
      </w:r>
    </w:p>
    <w:p w:rsidR="00AD6465" w:rsidRDefault="00AD6465" w:rsidP="00AD6465">
      <w:pPr>
        <w:spacing w:after="0"/>
        <w:rPr>
          <w:rFonts w:ascii="Courier New" w:hAnsi="Courier New" w:cs="Courier New"/>
          <w:color w:val="7F7F7F" w:themeColor="text1" w:themeTint="80"/>
          <w:kern w:val="3"/>
          <w:sz w:val="20"/>
          <w:szCs w:val="20"/>
        </w:rPr>
      </w:pPr>
      <w:r w:rsidRPr="00AD6465">
        <w:rPr>
          <w:rFonts w:ascii="Courier New" w:hAnsi="Courier New" w:cs="Courier New"/>
          <w:color w:val="7F7F7F" w:themeColor="text1" w:themeTint="80"/>
          <w:kern w:val="3"/>
          <w:sz w:val="20"/>
          <w:szCs w:val="20"/>
        </w:rPr>
        <w:t xml:space="preserve">## </w:t>
      </w:r>
      <w:r>
        <w:rPr>
          <w:rFonts w:ascii="Courier New" w:hAnsi="Courier New" w:cs="Courier New"/>
          <w:color w:val="7F7F7F" w:themeColor="text1" w:themeTint="80"/>
          <w:kern w:val="3"/>
          <w:sz w:val="20"/>
          <w:szCs w:val="20"/>
        </w:rPr>
        <w:t xml:space="preserve">Predict ratings </w:t>
      </w:r>
      <w:r w:rsidR="00744A02">
        <w:rPr>
          <w:rFonts w:ascii="Courier New" w:hAnsi="Courier New" w:cs="Courier New"/>
          <w:color w:val="7F7F7F" w:themeColor="text1" w:themeTint="80"/>
          <w:kern w:val="3"/>
          <w:sz w:val="20"/>
          <w:szCs w:val="20"/>
        </w:rPr>
        <w:t xml:space="preserve">for userID=“6” </w:t>
      </w:r>
      <w:r>
        <w:rPr>
          <w:rFonts w:ascii="Courier New" w:hAnsi="Courier New" w:cs="Courier New"/>
          <w:color w:val="7F7F7F" w:themeColor="text1" w:themeTint="80"/>
          <w:kern w:val="3"/>
          <w:sz w:val="20"/>
          <w:szCs w:val="20"/>
        </w:rPr>
        <w:t>in test sample t</w:t>
      </w:r>
      <w:r w:rsidR="00C7125A">
        <w:rPr>
          <w:rFonts w:ascii="Courier New" w:hAnsi="Courier New" w:cs="Courier New"/>
          <w:color w:val="7F7F7F" w:themeColor="text1" w:themeTint="80"/>
          <w:kern w:val="3"/>
          <w:sz w:val="20"/>
          <w:szCs w:val="20"/>
        </w:rPr>
        <w:t>. NA for known data.</w:t>
      </w:r>
    </w:p>
    <w:p w:rsidR="00744A02" w:rsidRPr="00744A02" w:rsidRDefault="00744A02" w:rsidP="00744A02">
      <w:pPr>
        <w:spacing w:after="0"/>
        <w:rPr>
          <w:rFonts w:ascii="Courier New" w:hAnsi="Courier New" w:cs="Courier New"/>
          <w:color w:val="7F7F7F" w:themeColor="text1" w:themeTint="80"/>
          <w:kern w:val="3"/>
          <w:sz w:val="20"/>
          <w:szCs w:val="20"/>
        </w:rPr>
      </w:pPr>
      <w:bookmarkStart w:id="18" w:name="_Hlk489454546"/>
      <w:r w:rsidRPr="00744A02">
        <w:rPr>
          <w:rFonts w:ascii="Courier New" w:hAnsi="Courier New" w:cs="Courier New"/>
          <w:color w:val="7F7F7F" w:themeColor="text1" w:themeTint="80"/>
          <w:kern w:val="3"/>
          <w:sz w:val="20"/>
          <w:szCs w:val="20"/>
        </w:rPr>
        <w:t>predP &lt;-predict(recP, t</w:t>
      </w:r>
      <w:r>
        <w:rPr>
          <w:rFonts w:ascii="Courier New" w:hAnsi="Courier New" w:cs="Courier New"/>
          <w:color w:val="7F7F7F" w:themeColor="text1" w:themeTint="80"/>
          <w:kern w:val="3"/>
          <w:sz w:val="20"/>
          <w:szCs w:val="20"/>
        </w:rPr>
        <w:t>[</w:t>
      </w:r>
      <w:r>
        <w:rPr>
          <w:rFonts w:cs="Arial"/>
          <w:sz w:val="24"/>
          <w:szCs w:val="24"/>
        </w:rPr>
        <w:t>"</w:t>
      </w:r>
      <w:r>
        <w:rPr>
          <w:rFonts w:ascii="Courier New" w:hAnsi="Courier New" w:cs="Courier New"/>
          <w:color w:val="7F7F7F" w:themeColor="text1" w:themeTint="80"/>
          <w:kern w:val="3"/>
          <w:sz w:val="20"/>
          <w:szCs w:val="20"/>
        </w:rPr>
        <w:t>6</w:t>
      </w:r>
      <w:r>
        <w:rPr>
          <w:rFonts w:cs="Arial"/>
          <w:sz w:val="24"/>
          <w:szCs w:val="24"/>
        </w:rPr>
        <w:t>"</w:t>
      </w:r>
      <w:r>
        <w:rPr>
          <w:rFonts w:ascii="Courier New" w:hAnsi="Courier New" w:cs="Courier New"/>
          <w:color w:val="7F7F7F" w:themeColor="text1" w:themeTint="80"/>
          <w:kern w:val="3"/>
          <w:sz w:val="20"/>
          <w:szCs w:val="20"/>
        </w:rPr>
        <w:t>]</w:t>
      </w:r>
      <w:r w:rsidRPr="00744A02">
        <w:rPr>
          <w:rFonts w:ascii="Courier New" w:hAnsi="Courier New" w:cs="Courier New"/>
          <w:color w:val="7F7F7F" w:themeColor="text1" w:themeTint="80"/>
          <w:kern w:val="3"/>
          <w:sz w:val="20"/>
          <w:szCs w:val="20"/>
        </w:rPr>
        <w:t>, type="ratings")</w:t>
      </w:r>
    </w:p>
    <w:p w:rsidR="00744A02" w:rsidRDefault="00744A02" w:rsidP="00744A02">
      <w:pPr>
        <w:rPr>
          <w:rFonts w:ascii="Courier New" w:hAnsi="Courier New" w:cs="Courier New"/>
          <w:color w:val="7F7F7F" w:themeColor="text1" w:themeTint="80"/>
          <w:sz w:val="20"/>
          <w:szCs w:val="20"/>
        </w:rPr>
      </w:pPr>
      <w:r w:rsidRPr="00744A02">
        <w:rPr>
          <w:rFonts w:ascii="Courier New" w:hAnsi="Courier New" w:cs="Courier New"/>
          <w:color w:val="7F7F7F" w:themeColor="text1" w:themeTint="80"/>
          <w:sz w:val="20"/>
          <w:szCs w:val="20"/>
        </w:rPr>
        <w:t>as(predP, "matrix")</w:t>
      </w:r>
    </w:p>
    <w:p w:rsidR="00B626F2" w:rsidRDefault="00B626F2" w:rsidP="00744A02">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import Probe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dat = readLines("probe.txt")</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mID&lt;- 1</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mvID1&lt;-c()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CustID1&lt;-c()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import part 1</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for (str in dat[1:499999]) if(grepl(":",str)) {mID= as.numeric(gsub("\\:", "", str))} else {mvID1&lt;-append(mvID1, mID); CustID1 &lt;- append(CustID1, as.numeric(str))}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import part 2</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mvID2&lt;-c()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CustID2&lt;-c()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for (str in dat[500000:999999]) if(grepl(":",str)) {mID= as.numeric(gsub("\\:", "", str))} else {mvID2&lt;-append(mvID2, mID); CustID2 &lt;- append(CustID2, as.numeric(str))}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import part 3</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mvID3&lt;-c()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CustID3&lt;-c()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lastRenderedPageBreak/>
        <w:t xml:space="preserve">for (str in dat[1000000:length(dat)]) if(grepl(":",str)) {mID= as.numeric(gsub("\\:", "", str))} else {mvID3 &lt;-append(mvID3, mID); CustID3 &lt;- append(CustID3, as.numeric(str))}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 merge the 3 parts to get the vectors CustID and mvID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mvID&lt;-c()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CustID&lt;-c()</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mvID&lt;-append(mvID1, mvID2)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mvID&lt;-append(mvID, mvID3)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CustID&lt;-append(CustID1, CustID2)   </w:t>
      </w:r>
    </w:p>
    <w:p w:rsidR="00B626F2" w:rsidRPr="00B626F2" w:rsidRDefault="00B626F2" w:rsidP="00B626F2">
      <w:pPr>
        <w:rPr>
          <w:rFonts w:ascii="Courier New" w:hAnsi="Courier New" w:cs="Courier New"/>
          <w:color w:val="7F7F7F" w:themeColor="text1" w:themeTint="80"/>
          <w:sz w:val="20"/>
          <w:szCs w:val="20"/>
        </w:rPr>
      </w:pPr>
      <w:r w:rsidRPr="00B626F2">
        <w:rPr>
          <w:rFonts w:ascii="Courier New" w:hAnsi="Courier New" w:cs="Courier New"/>
          <w:color w:val="7F7F7F" w:themeColor="text1" w:themeTint="80"/>
          <w:sz w:val="20"/>
          <w:szCs w:val="20"/>
        </w:rPr>
        <w:t xml:space="preserve">CustID&lt;-append(CustID, CustID3)   </w:t>
      </w:r>
    </w:p>
    <w:p w:rsidR="00B626F2" w:rsidRDefault="00B626F2" w:rsidP="00744A02">
      <w:pPr>
        <w:rPr>
          <w:rFonts w:ascii="Courier New" w:hAnsi="Courier New" w:cs="Courier New"/>
          <w:color w:val="7F7F7F" w:themeColor="text1" w:themeTint="80"/>
          <w:sz w:val="20"/>
          <w:szCs w:val="20"/>
        </w:rPr>
      </w:pPr>
    </w:p>
    <w:p w:rsidR="00FC7658" w:rsidRPr="00FC7658" w:rsidRDefault="00FC7658" w:rsidP="00FC7658">
      <w:pPr>
        <w:rPr>
          <w:rFonts w:ascii="Courier New" w:hAnsi="Courier New" w:cs="Courier New"/>
          <w:color w:val="7F7F7F" w:themeColor="text1" w:themeTint="80"/>
          <w:sz w:val="20"/>
          <w:szCs w:val="20"/>
        </w:rPr>
      </w:pPr>
      <w:bookmarkStart w:id="19" w:name="_Hlk489455054"/>
      <w:r>
        <w:rPr>
          <w:rFonts w:ascii="Courier New" w:hAnsi="Courier New" w:cs="Courier New"/>
          <w:color w:val="7F7F7F" w:themeColor="text1" w:themeTint="80"/>
          <w:sz w:val="20"/>
          <w:szCs w:val="20"/>
        </w:rPr>
        <w:t>#</w:t>
      </w:r>
      <w:r w:rsidRPr="00FC7658">
        <w:rPr>
          <w:rFonts w:ascii="Courier New" w:hAnsi="Courier New" w:cs="Courier New"/>
          <w:color w:val="7F7F7F" w:themeColor="text1" w:themeTint="80"/>
          <w:sz w:val="20"/>
          <w:szCs w:val="20"/>
        </w:rPr>
        <w:t xml:space="preserve"># </w:t>
      </w:r>
      <w:r>
        <w:rPr>
          <w:rFonts w:ascii="Courier New" w:hAnsi="Courier New" w:cs="Courier New"/>
          <w:color w:val="7F7F7F" w:themeColor="text1" w:themeTint="80"/>
          <w:sz w:val="20"/>
          <w:szCs w:val="20"/>
        </w:rPr>
        <w:t>Use eva</w:t>
      </w:r>
      <w:r w:rsidR="00416F56">
        <w:rPr>
          <w:rFonts w:ascii="Courier New" w:hAnsi="Courier New" w:cs="Courier New"/>
          <w:color w:val="7F7F7F" w:themeColor="text1" w:themeTint="80"/>
          <w:sz w:val="20"/>
          <w:szCs w:val="20"/>
        </w:rPr>
        <w:t>luationScheme to calculate RMSE of predictions</w:t>
      </w:r>
      <w:r>
        <w:rPr>
          <w:rFonts w:ascii="Courier New" w:hAnsi="Courier New" w:cs="Courier New"/>
          <w:color w:val="7F7F7F" w:themeColor="text1" w:themeTint="80"/>
          <w:sz w:val="20"/>
          <w:szCs w:val="20"/>
        </w:rPr>
        <w:t xml:space="preserve">. Compare </w:t>
      </w:r>
      <w:r w:rsidR="00416F56">
        <w:rPr>
          <w:rFonts w:ascii="Courier New" w:hAnsi="Courier New" w:cs="Courier New"/>
          <w:color w:val="7F7F7F" w:themeColor="text1" w:themeTint="80"/>
          <w:sz w:val="20"/>
          <w:szCs w:val="20"/>
        </w:rPr>
        <w:t xml:space="preserve">    ## </w:t>
      </w:r>
      <w:r>
        <w:rPr>
          <w:rFonts w:ascii="Courier New" w:hAnsi="Courier New" w:cs="Courier New"/>
          <w:color w:val="7F7F7F" w:themeColor="text1" w:themeTint="80"/>
          <w:sz w:val="20"/>
          <w:szCs w:val="20"/>
        </w:rPr>
        <w:t xml:space="preserve">POPULAR and </w:t>
      </w:r>
      <w:r w:rsidR="00416F56">
        <w:rPr>
          <w:rFonts w:ascii="Courier New" w:hAnsi="Courier New" w:cs="Courier New"/>
          <w:color w:val="7F7F7F" w:themeColor="text1" w:themeTint="80"/>
          <w:sz w:val="20"/>
          <w:szCs w:val="20"/>
        </w:rPr>
        <w:t>UBCF. We o</w:t>
      </w:r>
      <w:r>
        <w:rPr>
          <w:rFonts w:ascii="Courier New" w:hAnsi="Courier New" w:cs="Courier New"/>
          <w:color w:val="7F7F7F" w:themeColor="text1" w:themeTint="80"/>
          <w:sz w:val="20"/>
          <w:szCs w:val="20"/>
        </w:rPr>
        <w:t xml:space="preserve">nly </w:t>
      </w:r>
      <w:r w:rsidRPr="00FC7658">
        <w:rPr>
          <w:rFonts w:ascii="Courier New" w:hAnsi="Courier New" w:cs="Courier New"/>
          <w:color w:val="7F7F7F" w:themeColor="text1" w:themeTint="80"/>
          <w:sz w:val="20"/>
          <w:szCs w:val="20"/>
        </w:rPr>
        <w:t>run</w:t>
      </w:r>
      <w:r>
        <w:rPr>
          <w:rFonts w:ascii="Courier New" w:hAnsi="Courier New" w:cs="Courier New"/>
          <w:color w:val="7F7F7F" w:themeColor="text1" w:themeTint="80"/>
          <w:sz w:val="20"/>
          <w:szCs w:val="20"/>
        </w:rPr>
        <w:t xml:space="preserve"> the </w:t>
      </w:r>
      <w:r w:rsidR="00416F56">
        <w:rPr>
          <w:rFonts w:ascii="Courier New" w:hAnsi="Courier New" w:cs="Courier New"/>
          <w:color w:val="7F7F7F" w:themeColor="text1" w:themeTint="80"/>
          <w:sz w:val="20"/>
          <w:szCs w:val="20"/>
        </w:rPr>
        <w:t>observation</w:t>
      </w:r>
      <w:r>
        <w:rPr>
          <w:rFonts w:ascii="Courier New" w:hAnsi="Courier New" w:cs="Courier New"/>
          <w:color w:val="7F7F7F" w:themeColor="text1" w:themeTint="80"/>
          <w:sz w:val="20"/>
          <w:szCs w:val="20"/>
        </w:rPr>
        <w:t>s with</w:t>
      </w:r>
      <w:r w:rsidRPr="00FC7658">
        <w:rPr>
          <w:rFonts w:ascii="Courier New" w:hAnsi="Courier New" w:cs="Courier New"/>
          <w:color w:val="7F7F7F" w:themeColor="text1" w:themeTint="80"/>
          <w:sz w:val="20"/>
          <w:szCs w:val="20"/>
        </w:rPr>
        <w:t xml:space="preserve"> rowCounts&gt;1000</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e &lt;- evaluationScheme(r[rowCounts(r)&gt;1000,], method="split", train=0.95,k=1, given=-1)</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e</w:t>
      </w:r>
      <w:bookmarkEnd w:id="19"/>
    </w:p>
    <w:p w:rsidR="00C7125A" w:rsidRDefault="00FC7658" w:rsidP="00744A02">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r1 &lt;- Recommender(getData(e, "train"), "POPULAR")</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p1 &lt;- predict(r1, getData(e, "known"), type="ratings")</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error</w:t>
      </w:r>
      <w:r>
        <w:rPr>
          <w:rFonts w:ascii="Courier New" w:hAnsi="Courier New" w:cs="Courier New"/>
          <w:color w:val="7F7F7F" w:themeColor="text1" w:themeTint="80"/>
          <w:sz w:val="20"/>
          <w:szCs w:val="20"/>
        </w:rPr>
        <w:t>1</w:t>
      </w:r>
      <w:r w:rsidRPr="00FC7658">
        <w:rPr>
          <w:rFonts w:ascii="Courier New" w:hAnsi="Courier New" w:cs="Courier New"/>
          <w:color w:val="7F7F7F" w:themeColor="text1" w:themeTint="80"/>
          <w:sz w:val="20"/>
          <w:szCs w:val="20"/>
        </w:rPr>
        <w:t xml:space="preserve"> &lt;- calcPredictionAccuracy(p1, getData(e, "unknown"))</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error</w:t>
      </w:r>
      <w:r>
        <w:rPr>
          <w:rFonts w:ascii="Courier New" w:hAnsi="Courier New" w:cs="Courier New"/>
          <w:color w:val="7F7F7F" w:themeColor="text1" w:themeTint="80"/>
          <w:sz w:val="20"/>
          <w:szCs w:val="20"/>
        </w:rPr>
        <w:t>1</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p2 &lt;- predict(r2, getData(e, "known"), type="ratings")</w:t>
      </w:r>
    </w:p>
    <w:p w:rsidR="00FC7658" w:rsidRPr="00FC7658" w:rsidRDefault="00FC7658" w:rsidP="00FC7658">
      <w:pPr>
        <w:rPr>
          <w:rFonts w:ascii="Courier New" w:hAnsi="Courier New" w:cs="Courier New"/>
          <w:color w:val="7F7F7F" w:themeColor="text1" w:themeTint="80"/>
          <w:sz w:val="20"/>
          <w:szCs w:val="20"/>
        </w:rPr>
      </w:pPr>
      <w:r w:rsidRPr="00FC7658">
        <w:rPr>
          <w:rFonts w:ascii="Courier New" w:hAnsi="Courier New" w:cs="Courier New"/>
          <w:color w:val="7F7F7F" w:themeColor="text1" w:themeTint="80"/>
          <w:sz w:val="20"/>
          <w:szCs w:val="20"/>
        </w:rPr>
        <w:t>error</w:t>
      </w:r>
      <w:r>
        <w:rPr>
          <w:rFonts w:ascii="Courier New" w:hAnsi="Courier New" w:cs="Courier New"/>
          <w:color w:val="7F7F7F" w:themeColor="text1" w:themeTint="80"/>
          <w:sz w:val="20"/>
          <w:szCs w:val="20"/>
        </w:rPr>
        <w:t>2</w:t>
      </w:r>
      <w:r w:rsidRPr="00FC7658">
        <w:rPr>
          <w:rFonts w:ascii="Courier New" w:hAnsi="Courier New" w:cs="Courier New"/>
          <w:color w:val="7F7F7F" w:themeColor="text1" w:themeTint="80"/>
          <w:sz w:val="20"/>
          <w:szCs w:val="20"/>
        </w:rPr>
        <w:t xml:space="preserve"> &lt;- calcPredictionAccuracy(p2, getData(e, "unknown"))</w:t>
      </w:r>
    </w:p>
    <w:p w:rsidR="007721A6" w:rsidRPr="004B10DA" w:rsidRDefault="00FC7658" w:rsidP="004B10DA">
      <w:pPr>
        <w:rPr>
          <w:rFonts w:ascii="Calibri" w:hAnsi="Calibri" w:cs="Arial"/>
          <w:color w:val="7F7F7F" w:themeColor="text1" w:themeTint="80"/>
          <w:kern w:val="3"/>
          <w:sz w:val="24"/>
          <w:szCs w:val="24"/>
        </w:rPr>
      </w:pPr>
      <w:r w:rsidRPr="00FC7658">
        <w:rPr>
          <w:rFonts w:ascii="Courier New" w:hAnsi="Courier New" w:cs="Courier New"/>
          <w:color w:val="7F7F7F" w:themeColor="text1" w:themeTint="80"/>
          <w:sz w:val="20"/>
          <w:szCs w:val="20"/>
        </w:rPr>
        <w:t>error</w:t>
      </w:r>
      <w:r>
        <w:rPr>
          <w:rFonts w:ascii="Courier New" w:hAnsi="Courier New" w:cs="Courier New"/>
          <w:color w:val="7F7F7F" w:themeColor="text1" w:themeTint="80"/>
          <w:sz w:val="20"/>
          <w:szCs w:val="20"/>
        </w:rPr>
        <w:t>2</w:t>
      </w:r>
      <w:bookmarkEnd w:id="18"/>
    </w:p>
    <w:p w:rsidR="007721A6" w:rsidRPr="004B10DA" w:rsidRDefault="007721A6" w:rsidP="004B10DA">
      <w:pPr>
        <w:spacing w:after="0"/>
        <w:rPr>
          <w:rFonts w:ascii="Courier New" w:hAnsi="Courier New" w:cs="Courier New"/>
          <w:color w:val="7F7F7F" w:themeColor="text1" w:themeTint="80"/>
          <w:sz w:val="20"/>
          <w:szCs w:val="20"/>
        </w:rPr>
      </w:pPr>
    </w:p>
    <w:p w:rsidR="007721A6" w:rsidRPr="004B10DA" w:rsidRDefault="007721A6" w:rsidP="004B10DA">
      <w:pPr>
        <w:rPr>
          <w:color w:val="7F7F7F" w:themeColor="text1" w:themeTint="80"/>
        </w:rPr>
      </w:pPr>
    </w:p>
    <w:sectPr w:rsidR="007721A6" w:rsidRPr="004B10DA">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C77" w:rsidRDefault="00537C77" w:rsidP="00C6554A">
      <w:pPr>
        <w:spacing w:before="0" w:after="0" w:line="240" w:lineRule="auto"/>
      </w:pPr>
      <w:r>
        <w:separator/>
      </w:r>
    </w:p>
  </w:endnote>
  <w:endnote w:type="continuationSeparator" w:id="0">
    <w:p w:rsidR="00537C77" w:rsidRDefault="00537C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668" w:rsidRDefault="00ED7C44">
    <w:pPr>
      <w:pStyle w:val="Footer"/>
    </w:pPr>
    <w:r>
      <w:t xml:space="preserve">Page </w:t>
    </w:r>
    <w:r>
      <w:fldChar w:fldCharType="begin"/>
    </w:r>
    <w:r>
      <w:instrText xml:space="preserve"> PAGE  \* Arabic  \* MERGEFORMAT </w:instrText>
    </w:r>
    <w:r>
      <w:fldChar w:fldCharType="separate"/>
    </w:r>
    <w:r w:rsidR="004A5E8E">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C77" w:rsidRDefault="00537C77" w:rsidP="00C6554A">
      <w:pPr>
        <w:spacing w:before="0" w:after="0" w:line="240" w:lineRule="auto"/>
      </w:pPr>
      <w:r>
        <w:separator/>
      </w:r>
    </w:p>
  </w:footnote>
  <w:footnote w:type="continuationSeparator" w:id="0">
    <w:p w:rsidR="00537C77" w:rsidRDefault="00537C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C22E3B"/>
    <w:multiLevelType w:val="hybridMultilevel"/>
    <w:tmpl w:val="52FCF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155DE8"/>
    <w:multiLevelType w:val="hybridMultilevel"/>
    <w:tmpl w:val="931AF900"/>
    <w:lvl w:ilvl="0" w:tplc="697647EC">
      <w:start w:val="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F3689E"/>
    <w:multiLevelType w:val="hybridMultilevel"/>
    <w:tmpl w:val="8E061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ED0A01"/>
    <w:multiLevelType w:val="hybridMultilevel"/>
    <w:tmpl w:val="3D24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913BB"/>
    <w:multiLevelType w:val="hybridMultilevel"/>
    <w:tmpl w:val="0276C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A3E64"/>
    <w:multiLevelType w:val="hybridMultilevel"/>
    <w:tmpl w:val="2938C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23971"/>
    <w:multiLevelType w:val="hybridMultilevel"/>
    <w:tmpl w:val="F370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55EE5"/>
    <w:multiLevelType w:val="hybridMultilevel"/>
    <w:tmpl w:val="73E6C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6C3168"/>
    <w:multiLevelType w:val="hybridMultilevel"/>
    <w:tmpl w:val="3AAA0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84B9E"/>
    <w:multiLevelType w:val="hybridMultilevel"/>
    <w:tmpl w:val="B2AE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F7870"/>
    <w:multiLevelType w:val="hybridMultilevel"/>
    <w:tmpl w:val="283C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B5EC7"/>
    <w:multiLevelType w:val="hybridMultilevel"/>
    <w:tmpl w:val="F0B62A0E"/>
    <w:lvl w:ilvl="0" w:tplc="0248F8D0">
      <w:start w:val="1"/>
      <w:numFmt w:val="decimal"/>
      <w:lvlText w:val="%1)"/>
      <w:lvlJc w:val="left"/>
      <w:pPr>
        <w:ind w:left="720" w:hanging="360"/>
      </w:pPr>
      <w:rPr>
        <w:rFonts w:asciiTheme="minorHAnsi" w:hAnsiTheme="minorHAnsi" w:cstheme="minorBidi" w:hint="default"/>
        <w:color w:val="595959" w:themeColor="text1" w:themeTint="A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61076"/>
    <w:multiLevelType w:val="hybridMultilevel"/>
    <w:tmpl w:val="0E8C7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8621D"/>
    <w:multiLevelType w:val="hybridMultilevel"/>
    <w:tmpl w:val="08CCD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E452D"/>
    <w:multiLevelType w:val="hybridMultilevel"/>
    <w:tmpl w:val="189E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B51285"/>
    <w:multiLevelType w:val="hybridMultilevel"/>
    <w:tmpl w:val="FC8E562E"/>
    <w:lvl w:ilvl="0" w:tplc="45843306">
      <w:start w:val="5"/>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A5305"/>
    <w:multiLevelType w:val="hybridMultilevel"/>
    <w:tmpl w:val="43744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22"/>
  </w:num>
  <w:num w:numId="19">
    <w:abstractNumId w:val="25"/>
  </w:num>
  <w:num w:numId="20">
    <w:abstractNumId w:val="19"/>
  </w:num>
  <w:num w:numId="21">
    <w:abstractNumId w:val="15"/>
  </w:num>
  <w:num w:numId="22">
    <w:abstractNumId w:val="18"/>
  </w:num>
  <w:num w:numId="23">
    <w:abstractNumId w:val="21"/>
  </w:num>
  <w:num w:numId="24">
    <w:abstractNumId w:val="27"/>
  </w:num>
  <w:num w:numId="25">
    <w:abstractNumId w:val="29"/>
  </w:num>
  <w:num w:numId="26">
    <w:abstractNumId w:val="28"/>
  </w:num>
  <w:num w:numId="27">
    <w:abstractNumId w:val="11"/>
  </w:num>
  <w:num w:numId="28">
    <w:abstractNumId w:val="23"/>
  </w:num>
  <w:num w:numId="29">
    <w:abstractNumId w:val="13"/>
  </w:num>
  <w:num w:numId="30">
    <w:abstractNumId w:val="26"/>
  </w:num>
  <w:num w:numId="31">
    <w:abstractNumId w:val="1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E5"/>
    <w:rsid w:val="00005331"/>
    <w:rsid w:val="00006BB2"/>
    <w:rsid w:val="00007753"/>
    <w:rsid w:val="0002679B"/>
    <w:rsid w:val="00033FAA"/>
    <w:rsid w:val="00034CA5"/>
    <w:rsid w:val="00085AB8"/>
    <w:rsid w:val="000906B7"/>
    <w:rsid w:val="000B6D44"/>
    <w:rsid w:val="000B76F1"/>
    <w:rsid w:val="000C2592"/>
    <w:rsid w:val="000D4540"/>
    <w:rsid w:val="000F4350"/>
    <w:rsid w:val="000F5CD6"/>
    <w:rsid w:val="0011022A"/>
    <w:rsid w:val="0012115A"/>
    <w:rsid w:val="0015115B"/>
    <w:rsid w:val="00154FEB"/>
    <w:rsid w:val="00157487"/>
    <w:rsid w:val="00157C12"/>
    <w:rsid w:val="001631AF"/>
    <w:rsid w:val="00167F75"/>
    <w:rsid w:val="001734E2"/>
    <w:rsid w:val="0018350B"/>
    <w:rsid w:val="00184BBC"/>
    <w:rsid w:val="001A6A44"/>
    <w:rsid w:val="001C0D5C"/>
    <w:rsid w:val="001E4FAB"/>
    <w:rsid w:val="001F0937"/>
    <w:rsid w:val="001F6134"/>
    <w:rsid w:val="00205867"/>
    <w:rsid w:val="002130A2"/>
    <w:rsid w:val="00217BE0"/>
    <w:rsid w:val="002204C0"/>
    <w:rsid w:val="00235C41"/>
    <w:rsid w:val="00242B2E"/>
    <w:rsid w:val="002554CD"/>
    <w:rsid w:val="002637DF"/>
    <w:rsid w:val="00271372"/>
    <w:rsid w:val="00276041"/>
    <w:rsid w:val="002828F5"/>
    <w:rsid w:val="00293B83"/>
    <w:rsid w:val="002959BE"/>
    <w:rsid w:val="002B4294"/>
    <w:rsid w:val="002D49EF"/>
    <w:rsid w:val="00333D0D"/>
    <w:rsid w:val="00335C16"/>
    <w:rsid w:val="003510B4"/>
    <w:rsid w:val="00352668"/>
    <w:rsid w:val="003822E1"/>
    <w:rsid w:val="00384F53"/>
    <w:rsid w:val="003B3E1D"/>
    <w:rsid w:val="003B5B58"/>
    <w:rsid w:val="003C34EF"/>
    <w:rsid w:val="003D2087"/>
    <w:rsid w:val="004008C3"/>
    <w:rsid w:val="0040594D"/>
    <w:rsid w:val="00407601"/>
    <w:rsid w:val="00410EF3"/>
    <w:rsid w:val="00416F56"/>
    <w:rsid w:val="00434FD0"/>
    <w:rsid w:val="0046611F"/>
    <w:rsid w:val="004714E4"/>
    <w:rsid w:val="004731EC"/>
    <w:rsid w:val="0047366F"/>
    <w:rsid w:val="00475B47"/>
    <w:rsid w:val="00487E77"/>
    <w:rsid w:val="004A5E8E"/>
    <w:rsid w:val="004B10DA"/>
    <w:rsid w:val="004C00C2"/>
    <w:rsid w:val="004C049F"/>
    <w:rsid w:val="004D3688"/>
    <w:rsid w:val="004E5C23"/>
    <w:rsid w:val="005000E2"/>
    <w:rsid w:val="00515D49"/>
    <w:rsid w:val="005164E5"/>
    <w:rsid w:val="00520AB8"/>
    <w:rsid w:val="005213B1"/>
    <w:rsid w:val="00537C77"/>
    <w:rsid w:val="00551AB3"/>
    <w:rsid w:val="005747B4"/>
    <w:rsid w:val="00586C5E"/>
    <w:rsid w:val="005C3581"/>
    <w:rsid w:val="005D1FFC"/>
    <w:rsid w:val="005F269E"/>
    <w:rsid w:val="005F3CF1"/>
    <w:rsid w:val="0065249F"/>
    <w:rsid w:val="006A3CE7"/>
    <w:rsid w:val="006B362F"/>
    <w:rsid w:val="006E5E00"/>
    <w:rsid w:val="006F757C"/>
    <w:rsid w:val="007018E8"/>
    <w:rsid w:val="00707138"/>
    <w:rsid w:val="00744A02"/>
    <w:rsid w:val="00755642"/>
    <w:rsid w:val="00771D42"/>
    <w:rsid w:val="007721A6"/>
    <w:rsid w:val="007F1B07"/>
    <w:rsid w:val="0080700C"/>
    <w:rsid w:val="00811F62"/>
    <w:rsid w:val="00823D1D"/>
    <w:rsid w:val="00841BF9"/>
    <w:rsid w:val="00862384"/>
    <w:rsid w:val="00873D26"/>
    <w:rsid w:val="008842B8"/>
    <w:rsid w:val="008C076C"/>
    <w:rsid w:val="008C10D6"/>
    <w:rsid w:val="008C2A95"/>
    <w:rsid w:val="008D74CC"/>
    <w:rsid w:val="00904E81"/>
    <w:rsid w:val="009378EF"/>
    <w:rsid w:val="00951795"/>
    <w:rsid w:val="00966390"/>
    <w:rsid w:val="00976FB3"/>
    <w:rsid w:val="009A423D"/>
    <w:rsid w:val="009D030A"/>
    <w:rsid w:val="009E5514"/>
    <w:rsid w:val="00A0113D"/>
    <w:rsid w:val="00A03D5E"/>
    <w:rsid w:val="00A4730A"/>
    <w:rsid w:val="00AB2BEE"/>
    <w:rsid w:val="00AD6465"/>
    <w:rsid w:val="00AD6558"/>
    <w:rsid w:val="00AE3C47"/>
    <w:rsid w:val="00AE76CB"/>
    <w:rsid w:val="00AF531C"/>
    <w:rsid w:val="00AF7253"/>
    <w:rsid w:val="00B626F2"/>
    <w:rsid w:val="00BC1335"/>
    <w:rsid w:val="00BE6848"/>
    <w:rsid w:val="00C245BC"/>
    <w:rsid w:val="00C27A13"/>
    <w:rsid w:val="00C30AC4"/>
    <w:rsid w:val="00C42F8E"/>
    <w:rsid w:val="00C5398D"/>
    <w:rsid w:val="00C6554A"/>
    <w:rsid w:val="00C67984"/>
    <w:rsid w:val="00C7125A"/>
    <w:rsid w:val="00CD544F"/>
    <w:rsid w:val="00CE4FC5"/>
    <w:rsid w:val="00CF6A65"/>
    <w:rsid w:val="00D24F5E"/>
    <w:rsid w:val="00D337EC"/>
    <w:rsid w:val="00D42FF5"/>
    <w:rsid w:val="00D55779"/>
    <w:rsid w:val="00D5699E"/>
    <w:rsid w:val="00D83069"/>
    <w:rsid w:val="00DA1B4B"/>
    <w:rsid w:val="00DB69E9"/>
    <w:rsid w:val="00DC6479"/>
    <w:rsid w:val="00DD64F7"/>
    <w:rsid w:val="00DE3D33"/>
    <w:rsid w:val="00DE6069"/>
    <w:rsid w:val="00DF4739"/>
    <w:rsid w:val="00DF7517"/>
    <w:rsid w:val="00E276AA"/>
    <w:rsid w:val="00E52F40"/>
    <w:rsid w:val="00E65924"/>
    <w:rsid w:val="00EA73E0"/>
    <w:rsid w:val="00ED7C44"/>
    <w:rsid w:val="00EE0080"/>
    <w:rsid w:val="00EF6DCB"/>
    <w:rsid w:val="00F22884"/>
    <w:rsid w:val="00F22933"/>
    <w:rsid w:val="00F4609B"/>
    <w:rsid w:val="00F47F71"/>
    <w:rsid w:val="00F50B98"/>
    <w:rsid w:val="00F6097C"/>
    <w:rsid w:val="00F80971"/>
    <w:rsid w:val="00F82179"/>
    <w:rsid w:val="00FC02B9"/>
    <w:rsid w:val="00FC7658"/>
    <w:rsid w:val="00FD4BEF"/>
    <w:rsid w:val="00FD75BF"/>
    <w:rsid w:val="00FF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11EC"/>
  <w15:chartTrackingRefBased/>
  <w15:docId w15:val="{1CC6D825-8F08-43AE-8B9B-DC02C63D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0B76F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07753"/>
    <w:pPr>
      <w:ind w:left="720"/>
      <w:contextualSpacing/>
    </w:pPr>
  </w:style>
  <w:style w:type="table" w:styleId="TableGrid">
    <w:name w:val="Table Grid"/>
    <w:basedOn w:val="TableNormal"/>
    <w:uiPriority w:val="39"/>
    <w:rsid w:val="00C42F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4B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D4B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4B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D4B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0B76F1"/>
    <w:rPr>
      <w:rFonts w:asciiTheme="majorHAnsi" w:eastAsiaTheme="majorEastAsia" w:hAnsiTheme="majorHAnsi" w:cstheme="majorBidi"/>
      <w:i/>
      <w:iCs/>
      <w:color w:val="007789" w:themeColor="accent1" w:themeShade="BF"/>
    </w:rPr>
  </w:style>
  <w:style w:type="character" w:customStyle="1" w:styleId="UnresolvedMention1">
    <w:name w:val="Unresolved Mention1"/>
    <w:basedOn w:val="DefaultParagraphFont"/>
    <w:uiPriority w:val="99"/>
    <w:semiHidden/>
    <w:unhideWhenUsed/>
    <w:rsid w:val="00AE3C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8336">
      <w:bodyDiv w:val="1"/>
      <w:marLeft w:val="0"/>
      <w:marRight w:val="0"/>
      <w:marTop w:val="0"/>
      <w:marBottom w:val="0"/>
      <w:divBdr>
        <w:top w:val="none" w:sz="0" w:space="0" w:color="auto"/>
        <w:left w:val="none" w:sz="0" w:space="0" w:color="auto"/>
        <w:bottom w:val="none" w:sz="0" w:space="0" w:color="auto"/>
        <w:right w:val="none" w:sz="0" w:space="0" w:color="auto"/>
      </w:divBdr>
    </w:div>
    <w:div w:id="194388178">
      <w:bodyDiv w:val="1"/>
      <w:marLeft w:val="0"/>
      <w:marRight w:val="0"/>
      <w:marTop w:val="0"/>
      <w:marBottom w:val="0"/>
      <w:divBdr>
        <w:top w:val="none" w:sz="0" w:space="0" w:color="auto"/>
        <w:left w:val="none" w:sz="0" w:space="0" w:color="auto"/>
        <w:bottom w:val="none" w:sz="0" w:space="0" w:color="auto"/>
        <w:right w:val="none" w:sz="0" w:space="0" w:color="auto"/>
      </w:divBdr>
    </w:div>
    <w:div w:id="209420085">
      <w:bodyDiv w:val="1"/>
      <w:marLeft w:val="0"/>
      <w:marRight w:val="0"/>
      <w:marTop w:val="0"/>
      <w:marBottom w:val="0"/>
      <w:divBdr>
        <w:top w:val="none" w:sz="0" w:space="0" w:color="auto"/>
        <w:left w:val="none" w:sz="0" w:space="0" w:color="auto"/>
        <w:bottom w:val="none" w:sz="0" w:space="0" w:color="auto"/>
        <w:right w:val="none" w:sz="0" w:space="0" w:color="auto"/>
      </w:divBdr>
    </w:div>
    <w:div w:id="233659803">
      <w:bodyDiv w:val="1"/>
      <w:marLeft w:val="0"/>
      <w:marRight w:val="0"/>
      <w:marTop w:val="0"/>
      <w:marBottom w:val="0"/>
      <w:divBdr>
        <w:top w:val="none" w:sz="0" w:space="0" w:color="auto"/>
        <w:left w:val="none" w:sz="0" w:space="0" w:color="auto"/>
        <w:bottom w:val="none" w:sz="0" w:space="0" w:color="auto"/>
        <w:right w:val="none" w:sz="0" w:space="0" w:color="auto"/>
      </w:divBdr>
    </w:div>
    <w:div w:id="329989123">
      <w:bodyDiv w:val="1"/>
      <w:marLeft w:val="0"/>
      <w:marRight w:val="0"/>
      <w:marTop w:val="0"/>
      <w:marBottom w:val="0"/>
      <w:divBdr>
        <w:top w:val="none" w:sz="0" w:space="0" w:color="auto"/>
        <w:left w:val="none" w:sz="0" w:space="0" w:color="auto"/>
        <w:bottom w:val="none" w:sz="0" w:space="0" w:color="auto"/>
        <w:right w:val="none" w:sz="0" w:space="0" w:color="auto"/>
      </w:divBdr>
    </w:div>
    <w:div w:id="365108899">
      <w:bodyDiv w:val="1"/>
      <w:marLeft w:val="0"/>
      <w:marRight w:val="0"/>
      <w:marTop w:val="0"/>
      <w:marBottom w:val="0"/>
      <w:divBdr>
        <w:top w:val="none" w:sz="0" w:space="0" w:color="auto"/>
        <w:left w:val="none" w:sz="0" w:space="0" w:color="auto"/>
        <w:bottom w:val="none" w:sz="0" w:space="0" w:color="auto"/>
        <w:right w:val="none" w:sz="0" w:space="0" w:color="auto"/>
      </w:divBdr>
    </w:div>
    <w:div w:id="406732099">
      <w:bodyDiv w:val="1"/>
      <w:marLeft w:val="0"/>
      <w:marRight w:val="0"/>
      <w:marTop w:val="0"/>
      <w:marBottom w:val="0"/>
      <w:divBdr>
        <w:top w:val="none" w:sz="0" w:space="0" w:color="auto"/>
        <w:left w:val="none" w:sz="0" w:space="0" w:color="auto"/>
        <w:bottom w:val="none" w:sz="0" w:space="0" w:color="auto"/>
        <w:right w:val="none" w:sz="0" w:space="0" w:color="auto"/>
      </w:divBdr>
    </w:div>
    <w:div w:id="621494966">
      <w:bodyDiv w:val="1"/>
      <w:marLeft w:val="0"/>
      <w:marRight w:val="0"/>
      <w:marTop w:val="0"/>
      <w:marBottom w:val="0"/>
      <w:divBdr>
        <w:top w:val="none" w:sz="0" w:space="0" w:color="auto"/>
        <w:left w:val="none" w:sz="0" w:space="0" w:color="auto"/>
        <w:bottom w:val="none" w:sz="0" w:space="0" w:color="auto"/>
        <w:right w:val="none" w:sz="0" w:space="0" w:color="auto"/>
      </w:divBdr>
    </w:div>
    <w:div w:id="707724829">
      <w:bodyDiv w:val="1"/>
      <w:marLeft w:val="0"/>
      <w:marRight w:val="0"/>
      <w:marTop w:val="0"/>
      <w:marBottom w:val="0"/>
      <w:divBdr>
        <w:top w:val="none" w:sz="0" w:space="0" w:color="auto"/>
        <w:left w:val="none" w:sz="0" w:space="0" w:color="auto"/>
        <w:bottom w:val="none" w:sz="0" w:space="0" w:color="auto"/>
        <w:right w:val="none" w:sz="0" w:space="0" w:color="auto"/>
      </w:divBdr>
    </w:div>
    <w:div w:id="830290887">
      <w:bodyDiv w:val="1"/>
      <w:marLeft w:val="0"/>
      <w:marRight w:val="0"/>
      <w:marTop w:val="0"/>
      <w:marBottom w:val="0"/>
      <w:divBdr>
        <w:top w:val="none" w:sz="0" w:space="0" w:color="auto"/>
        <w:left w:val="none" w:sz="0" w:space="0" w:color="auto"/>
        <w:bottom w:val="none" w:sz="0" w:space="0" w:color="auto"/>
        <w:right w:val="none" w:sz="0" w:space="0" w:color="auto"/>
      </w:divBdr>
    </w:div>
    <w:div w:id="899488127">
      <w:bodyDiv w:val="1"/>
      <w:marLeft w:val="0"/>
      <w:marRight w:val="0"/>
      <w:marTop w:val="0"/>
      <w:marBottom w:val="0"/>
      <w:divBdr>
        <w:top w:val="none" w:sz="0" w:space="0" w:color="auto"/>
        <w:left w:val="none" w:sz="0" w:space="0" w:color="auto"/>
        <w:bottom w:val="none" w:sz="0" w:space="0" w:color="auto"/>
        <w:right w:val="none" w:sz="0" w:space="0" w:color="auto"/>
      </w:divBdr>
    </w:div>
    <w:div w:id="943810229">
      <w:bodyDiv w:val="1"/>
      <w:marLeft w:val="0"/>
      <w:marRight w:val="0"/>
      <w:marTop w:val="0"/>
      <w:marBottom w:val="0"/>
      <w:divBdr>
        <w:top w:val="none" w:sz="0" w:space="0" w:color="auto"/>
        <w:left w:val="none" w:sz="0" w:space="0" w:color="auto"/>
        <w:bottom w:val="none" w:sz="0" w:space="0" w:color="auto"/>
        <w:right w:val="none" w:sz="0" w:space="0" w:color="auto"/>
      </w:divBdr>
    </w:div>
    <w:div w:id="953249065">
      <w:bodyDiv w:val="1"/>
      <w:marLeft w:val="0"/>
      <w:marRight w:val="0"/>
      <w:marTop w:val="0"/>
      <w:marBottom w:val="0"/>
      <w:divBdr>
        <w:top w:val="none" w:sz="0" w:space="0" w:color="auto"/>
        <w:left w:val="none" w:sz="0" w:space="0" w:color="auto"/>
        <w:bottom w:val="none" w:sz="0" w:space="0" w:color="auto"/>
        <w:right w:val="none" w:sz="0" w:space="0" w:color="auto"/>
      </w:divBdr>
    </w:div>
    <w:div w:id="1022780554">
      <w:bodyDiv w:val="1"/>
      <w:marLeft w:val="0"/>
      <w:marRight w:val="0"/>
      <w:marTop w:val="0"/>
      <w:marBottom w:val="0"/>
      <w:divBdr>
        <w:top w:val="none" w:sz="0" w:space="0" w:color="auto"/>
        <w:left w:val="none" w:sz="0" w:space="0" w:color="auto"/>
        <w:bottom w:val="none" w:sz="0" w:space="0" w:color="auto"/>
        <w:right w:val="none" w:sz="0" w:space="0" w:color="auto"/>
      </w:divBdr>
    </w:div>
    <w:div w:id="1106727677">
      <w:bodyDiv w:val="1"/>
      <w:marLeft w:val="0"/>
      <w:marRight w:val="0"/>
      <w:marTop w:val="0"/>
      <w:marBottom w:val="0"/>
      <w:divBdr>
        <w:top w:val="none" w:sz="0" w:space="0" w:color="auto"/>
        <w:left w:val="none" w:sz="0" w:space="0" w:color="auto"/>
        <w:bottom w:val="none" w:sz="0" w:space="0" w:color="auto"/>
        <w:right w:val="none" w:sz="0" w:space="0" w:color="auto"/>
      </w:divBdr>
    </w:div>
    <w:div w:id="1139685265">
      <w:bodyDiv w:val="1"/>
      <w:marLeft w:val="0"/>
      <w:marRight w:val="0"/>
      <w:marTop w:val="0"/>
      <w:marBottom w:val="0"/>
      <w:divBdr>
        <w:top w:val="none" w:sz="0" w:space="0" w:color="auto"/>
        <w:left w:val="none" w:sz="0" w:space="0" w:color="auto"/>
        <w:bottom w:val="none" w:sz="0" w:space="0" w:color="auto"/>
        <w:right w:val="none" w:sz="0" w:space="0" w:color="auto"/>
      </w:divBdr>
    </w:div>
    <w:div w:id="1171412273">
      <w:bodyDiv w:val="1"/>
      <w:marLeft w:val="0"/>
      <w:marRight w:val="0"/>
      <w:marTop w:val="0"/>
      <w:marBottom w:val="0"/>
      <w:divBdr>
        <w:top w:val="none" w:sz="0" w:space="0" w:color="auto"/>
        <w:left w:val="none" w:sz="0" w:space="0" w:color="auto"/>
        <w:bottom w:val="none" w:sz="0" w:space="0" w:color="auto"/>
        <w:right w:val="none" w:sz="0" w:space="0" w:color="auto"/>
      </w:divBdr>
    </w:div>
    <w:div w:id="1206793813">
      <w:bodyDiv w:val="1"/>
      <w:marLeft w:val="0"/>
      <w:marRight w:val="0"/>
      <w:marTop w:val="0"/>
      <w:marBottom w:val="0"/>
      <w:divBdr>
        <w:top w:val="none" w:sz="0" w:space="0" w:color="auto"/>
        <w:left w:val="none" w:sz="0" w:space="0" w:color="auto"/>
        <w:bottom w:val="none" w:sz="0" w:space="0" w:color="auto"/>
        <w:right w:val="none" w:sz="0" w:space="0" w:color="auto"/>
      </w:divBdr>
    </w:div>
    <w:div w:id="1250843628">
      <w:bodyDiv w:val="1"/>
      <w:marLeft w:val="0"/>
      <w:marRight w:val="0"/>
      <w:marTop w:val="0"/>
      <w:marBottom w:val="0"/>
      <w:divBdr>
        <w:top w:val="none" w:sz="0" w:space="0" w:color="auto"/>
        <w:left w:val="none" w:sz="0" w:space="0" w:color="auto"/>
        <w:bottom w:val="none" w:sz="0" w:space="0" w:color="auto"/>
        <w:right w:val="none" w:sz="0" w:space="0" w:color="auto"/>
      </w:divBdr>
    </w:div>
    <w:div w:id="1257127846">
      <w:bodyDiv w:val="1"/>
      <w:marLeft w:val="0"/>
      <w:marRight w:val="0"/>
      <w:marTop w:val="0"/>
      <w:marBottom w:val="0"/>
      <w:divBdr>
        <w:top w:val="none" w:sz="0" w:space="0" w:color="auto"/>
        <w:left w:val="none" w:sz="0" w:space="0" w:color="auto"/>
        <w:bottom w:val="none" w:sz="0" w:space="0" w:color="auto"/>
        <w:right w:val="none" w:sz="0" w:space="0" w:color="auto"/>
      </w:divBdr>
    </w:div>
    <w:div w:id="1265191845">
      <w:bodyDiv w:val="1"/>
      <w:marLeft w:val="0"/>
      <w:marRight w:val="0"/>
      <w:marTop w:val="0"/>
      <w:marBottom w:val="0"/>
      <w:divBdr>
        <w:top w:val="none" w:sz="0" w:space="0" w:color="auto"/>
        <w:left w:val="none" w:sz="0" w:space="0" w:color="auto"/>
        <w:bottom w:val="none" w:sz="0" w:space="0" w:color="auto"/>
        <w:right w:val="none" w:sz="0" w:space="0" w:color="auto"/>
      </w:divBdr>
    </w:div>
    <w:div w:id="1330448204">
      <w:bodyDiv w:val="1"/>
      <w:marLeft w:val="0"/>
      <w:marRight w:val="0"/>
      <w:marTop w:val="0"/>
      <w:marBottom w:val="0"/>
      <w:divBdr>
        <w:top w:val="none" w:sz="0" w:space="0" w:color="auto"/>
        <w:left w:val="none" w:sz="0" w:space="0" w:color="auto"/>
        <w:bottom w:val="none" w:sz="0" w:space="0" w:color="auto"/>
        <w:right w:val="none" w:sz="0" w:space="0" w:color="auto"/>
      </w:divBdr>
    </w:div>
    <w:div w:id="1543519708">
      <w:bodyDiv w:val="1"/>
      <w:marLeft w:val="0"/>
      <w:marRight w:val="0"/>
      <w:marTop w:val="0"/>
      <w:marBottom w:val="0"/>
      <w:divBdr>
        <w:top w:val="none" w:sz="0" w:space="0" w:color="auto"/>
        <w:left w:val="none" w:sz="0" w:space="0" w:color="auto"/>
        <w:bottom w:val="none" w:sz="0" w:space="0" w:color="auto"/>
        <w:right w:val="none" w:sz="0" w:space="0" w:color="auto"/>
      </w:divBdr>
    </w:div>
    <w:div w:id="1599411638">
      <w:bodyDiv w:val="1"/>
      <w:marLeft w:val="0"/>
      <w:marRight w:val="0"/>
      <w:marTop w:val="0"/>
      <w:marBottom w:val="0"/>
      <w:divBdr>
        <w:top w:val="none" w:sz="0" w:space="0" w:color="auto"/>
        <w:left w:val="none" w:sz="0" w:space="0" w:color="auto"/>
        <w:bottom w:val="none" w:sz="0" w:space="0" w:color="auto"/>
        <w:right w:val="none" w:sz="0" w:space="0" w:color="auto"/>
      </w:divBdr>
    </w:div>
    <w:div w:id="1640846336">
      <w:bodyDiv w:val="1"/>
      <w:marLeft w:val="0"/>
      <w:marRight w:val="0"/>
      <w:marTop w:val="0"/>
      <w:marBottom w:val="0"/>
      <w:divBdr>
        <w:top w:val="none" w:sz="0" w:space="0" w:color="auto"/>
        <w:left w:val="none" w:sz="0" w:space="0" w:color="auto"/>
        <w:bottom w:val="none" w:sz="0" w:space="0" w:color="auto"/>
        <w:right w:val="none" w:sz="0" w:space="0" w:color="auto"/>
      </w:divBdr>
    </w:div>
    <w:div w:id="1705710566">
      <w:bodyDiv w:val="1"/>
      <w:marLeft w:val="0"/>
      <w:marRight w:val="0"/>
      <w:marTop w:val="0"/>
      <w:marBottom w:val="0"/>
      <w:divBdr>
        <w:top w:val="none" w:sz="0" w:space="0" w:color="auto"/>
        <w:left w:val="none" w:sz="0" w:space="0" w:color="auto"/>
        <w:bottom w:val="none" w:sz="0" w:space="0" w:color="auto"/>
        <w:right w:val="none" w:sz="0" w:space="0" w:color="auto"/>
      </w:divBdr>
    </w:div>
    <w:div w:id="1814178726">
      <w:bodyDiv w:val="1"/>
      <w:marLeft w:val="0"/>
      <w:marRight w:val="0"/>
      <w:marTop w:val="0"/>
      <w:marBottom w:val="0"/>
      <w:divBdr>
        <w:top w:val="none" w:sz="0" w:space="0" w:color="auto"/>
        <w:left w:val="none" w:sz="0" w:space="0" w:color="auto"/>
        <w:bottom w:val="none" w:sz="0" w:space="0" w:color="auto"/>
        <w:right w:val="none" w:sz="0" w:space="0" w:color="auto"/>
      </w:divBdr>
    </w:div>
    <w:div w:id="1868180266">
      <w:bodyDiv w:val="1"/>
      <w:marLeft w:val="0"/>
      <w:marRight w:val="0"/>
      <w:marTop w:val="0"/>
      <w:marBottom w:val="0"/>
      <w:divBdr>
        <w:top w:val="none" w:sz="0" w:space="0" w:color="auto"/>
        <w:left w:val="none" w:sz="0" w:space="0" w:color="auto"/>
        <w:bottom w:val="none" w:sz="0" w:space="0" w:color="auto"/>
        <w:right w:val="none" w:sz="0" w:space="0" w:color="auto"/>
      </w:divBdr>
    </w:div>
    <w:div w:id="1895043140">
      <w:bodyDiv w:val="1"/>
      <w:marLeft w:val="0"/>
      <w:marRight w:val="0"/>
      <w:marTop w:val="0"/>
      <w:marBottom w:val="0"/>
      <w:divBdr>
        <w:top w:val="none" w:sz="0" w:space="0" w:color="auto"/>
        <w:left w:val="none" w:sz="0" w:space="0" w:color="auto"/>
        <w:bottom w:val="none" w:sz="0" w:space="0" w:color="auto"/>
        <w:right w:val="none" w:sz="0" w:space="0" w:color="auto"/>
      </w:divBdr>
    </w:div>
    <w:div w:id="1914462175">
      <w:bodyDiv w:val="1"/>
      <w:marLeft w:val="0"/>
      <w:marRight w:val="0"/>
      <w:marTop w:val="0"/>
      <w:marBottom w:val="0"/>
      <w:divBdr>
        <w:top w:val="none" w:sz="0" w:space="0" w:color="auto"/>
        <w:left w:val="none" w:sz="0" w:space="0" w:color="auto"/>
        <w:bottom w:val="none" w:sz="0" w:space="0" w:color="auto"/>
        <w:right w:val="none" w:sz="0" w:space="0" w:color="auto"/>
      </w:divBdr>
    </w:div>
    <w:div w:id="1985235231">
      <w:bodyDiv w:val="1"/>
      <w:marLeft w:val="0"/>
      <w:marRight w:val="0"/>
      <w:marTop w:val="0"/>
      <w:marBottom w:val="0"/>
      <w:divBdr>
        <w:top w:val="none" w:sz="0" w:space="0" w:color="auto"/>
        <w:left w:val="none" w:sz="0" w:space="0" w:color="auto"/>
        <w:bottom w:val="none" w:sz="0" w:space="0" w:color="auto"/>
        <w:right w:val="none" w:sz="0" w:space="0" w:color="auto"/>
      </w:divBdr>
    </w:div>
    <w:div w:id="2056154252">
      <w:bodyDiv w:val="1"/>
      <w:marLeft w:val="0"/>
      <w:marRight w:val="0"/>
      <w:marTop w:val="0"/>
      <w:marBottom w:val="0"/>
      <w:divBdr>
        <w:top w:val="none" w:sz="0" w:space="0" w:color="auto"/>
        <w:left w:val="none" w:sz="0" w:space="0" w:color="auto"/>
        <w:bottom w:val="none" w:sz="0" w:space="0" w:color="auto"/>
        <w:right w:val="none" w:sz="0" w:space="0" w:color="auto"/>
      </w:divBdr>
    </w:div>
    <w:div w:id="2059741941">
      <w:bodyDiv w:val="1"/>
      <w:marLeft w:val="0"/>
      <w:marRight w:val="0"/>
      <w:marTop w:val="0"/>
      <w:marBottom w:val="0"/>
      <w:divBdr>
        <w:top w:val="none" w:sz="0" w:space="0" w:color="auto"/>
        <w:left w:val="none" w:sz="0" w:space="0" w:color="auto"/>
        <w:bottom w:val="none" w:sz="0" w:space="0" w:color="auto"/>
        <w:right w:val="none" w:sz="0" w:space="0" w:color="auto"/>
      </w:divBdr>
    </w:div>
    <w:div w:id="2098402432">
      <w:bodyDiv w:val="1"/>
      <w:marLeft w:val="0"/>
      <w:marRight w:val="0"/>
      <w:marTop w:val="0"/>
      <w:marBottom w:val="0"/>
      <w:divBdr>
        <w:top w:val="none" w:sz="0" w:space="0" w:color="auto"/>
        <w:left w:val="none" w:sz="0" w:space="0" w:color="auto"/>
        <w:bottom w:val="none" w:sz="0" w:space="0" w:color="auto"/>
        <w:right w:val="none" w:sz="0" w:space="0" w:color="auto"/>
      </w:divBdr>
    </w:div>
    <w:div w:id="21169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420\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How Spare Is the Rating Matrix?</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94-46F7-AD54-D049785BDE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94-46F7-AD54-D049785BDEA9}"/>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Sheet1!$A$4:$B$4</c:f>
              <c:strCache>
                <c:ptCount val="2"/>
                <c:pt idx="0">
                  <c:v>NA</c:v>
                </c:pt>
                <c:pt idx="1">
                  <c:v>Ratings</c:v>
                </c:pt>
              </c:strCache>
            </c:strRef>
          </c:cat>
          <c:val>
            <c:numRef>
              <c:f>Sheet1!$A$5:$B$5</c:f>
              <c:numCache>
                <c:formatCode>0.00%</c:formatCode>
                <c:ptCount val="2"/>
                <c:pt idx="0">
                  <c:v>0.98822442337593308</c:v>
                </c:pt>
                <c:pt idx="1">
                  <c:v>1.1775576624066871E-2</c:v>
                </c:pt>
              </c:numCache>
            </c:numRef>
          </c:val>
          <c:extLst>
            <c:ext xmlns:c16="http://schemas.microsoft.com/office/drawing/2014/chart" uri="{C3380CC4-5D6E-409C-BE32-E72D297353CC}">
              <c16:uniqueId val="{00000004-0D94-46F7-AD54-D049785BDEA9}"/>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828457701065517"/>
          <c:y val="0.43531958153118178"/>
          <c:w val="0.15735192475940507"/>
          <c:h val="0.1655103528725576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4771C-D8BD-4C3A-A287-0C5B533E3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615</TotalTime>
  <Pages>19</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t420</cp:lastModifiedBy>
  <cp:revision>48</cp:revision>
  <cp:lastPrinted>2017-08-04T00:35:00Z</cp:lastPrinted>
  <dcterms:created xsi:type="dcterms:W3CDTF">2017-08-02T02:12:00Z</dcterms:created>
  <dcterms:modified xsi:type="dcterms:W3CDTF">2017-08-05T16:53:00Z</dcterms:modified>
</cp:coreProperties>
</file>